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Verdana" w:eastAsiaTheme="majorEastAsia" w:hAnsi="Verdana" w:cstheme="majorBidi"/>
          <w:lang w:val="es-GT"/>
        </w:rPr>
        <w:id w:val="172587146"/>
        <w:docPartObj>
          <w:docPartGallery w:val="Cover Pages"/>
          <w:docPartUnique/>
        </w:docPartObj>
      </w:sdtPr>
      <w:sdtEndPr>
        <w:rPr>
          <w:rFonts w:eastAsiaTheme="minorEastAsia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70"/>
          </w:tblGrid>
          <w:tr w:rsidR="002B1236" w:rsidRPr="00562719" w14:paraId="2F81EDE9" w14:textId="77777777" w:rsidTr="00B93947">
            <w:tc>
              <w:tcPr>
                <w:tcW w:w="7470" w:type="dxa"/>
              </w:tcPr>
              <w:p w14:paraId="74B5BFB9" w14:textId="5009923D" w:rsidR="00C760CE" w:rsidRPr="00B93947" w:rsidRDefault="00C760CE" w:rsidP="00AB5E3F">
                <w:pPr>
                  <w:pStyle w:val="Sinespaciado"/>
                  <w:rPr>
                    <w:rFonts w:ascii="Verdana" w:eastAsiaTheme="majorEastAsia" w:hAnsi="Verdana" w:cstheme="majorBidi"/>
                    <w:color w:val="4F81BD" w:themeColor="accent1"/>
                    <w:sz w:val="80"/>
                    <w:szCs w:val="80"/>
                    <w:lang w:val="es-GT"/>
                  </w:rPr>
                </w:pPr>
                <w:r w:rsidRPr="00B93947">
                  <w:rPr>
                    <w:rFonts w:ascii="Verdana" w:eastAsiaTheme="majorEastAsia" w:hAnsi="Verdana" w:cstheme="majorBidi"/>
                    <w:color w:val="4F81BD" w:themeColor="accent1"/>
                    <w:sz w:val="80"/>
                    <w:szCs w:val="80"/>
                    <w:lang w:val="es-GT"/>
                  </w:rPr>
                  <w:t>DERCAS</w:t>
                </w:r>
              </w:p>
              <w:p w14:paraId="5B679312" w14:textId="15979EDA" w:rsidR="002B1236" w:rsidRPr="00B93947" w:rsidRDefault="00AB5E3F" w:rsidP="00AB5E3F">
                <w:pPr>
                  <w:pStyle w:val="Sinespaciado"/>
                  <w:rPr>
                    <w:rFonts w:ascii="Verdana" w:eastAsiaTheme="majorEastAsia" w:hAnsi="Verdana" w:cstheme="majorBidi"/>
                    <w:color w:val="4F81BD" w:themeColor="accent1"/>
                    <w:sz w:val="80"/>
                    <w:szCs w:val="80"/>
                    <w:lang w:val="es-GT"/>
                  </w:rPr>
                </w:pPr>
                <w:r w:rsidRPr="00B93947">
                  <w:rPr>
                    <w:rFonts w:ascii="Verdana" w:eastAsiaTheme="majorEastAsia" w:hAnsi="Verdana" w:cstheme="majorBidi"/>
                    <w:color w:val="4F81BD" w:themeColor="accent1"/>
                    <w:sz w:val="72"/>
                    <w:szCs w:val="80"/>
                    <w:lang w:val="es-GT"/>
                  </w:rPr>
                  <w:t>Nombre del Proyecto</w:t>
                </w:r>
              </w:p>
            </w:tc>
          </w:tr>
          <w:tr w:rsidR="002B1236" w:rsidRPr="00B93947" w14:paraId="1BD60F05" w14:textId="77777777" w:rsidTr="00B93947">
            <w:tc>
              <w:tcPr>
                <w:tcW w:w="747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690CB5A" w14:textId="77777777" w:rsidR="002B1236" w:rsidRPr="00B93947" w:rsidRDefault="005A4E56" w:rsidP="00AB5E3F">
                <w:pPr>
                  <w:pStyle w:val="Sinespaciado"/>
                  <w:rPr>
                    <w:rFonts w:ascii="Verdana" w:eastAsiaTheme="majorEastAsia" w:hAnsi="Verdana" w:cstheme="majorBidi"/>
                    <w:lang w:val="es-GT"/>
                  </w:rPr>
                </w:pPr>
                <w:sdt>
                  <w:sdtPr>
                    <w:rPr>
                      <w:rFonts w:ascii="Verdana" w:eastAsiaTheme="majorEastAsia" w:hAnsi="Verdana" w:cstheme="majorBidi"/>
                      <w:lang w:val="es-GT"/>
                    </w:rPr>
                    <w:alias w:val="Subtítulo"/>
                    <w:id w:val="13406923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AB5E3F" w:rsidRPr="00B93947">
                      <w:rPr>
                        <w:rFonts w:ascii="Verdana" w:eastAsiaTheme="majorEastAsia" w:hAnsi="Verdana" w:cstheme="majorBidi"/>
                        <w:lang w:val="es-GT"/>
                      </w:rPr>
                      <w:t>Tipo de Proyecto</w:t>
                    </w:r>
                  </w:sdtContent>
                </w:sdt>
              </w:p>
            </w:tc>
          </w:tr>
        </w:tbl>
        <w:p w14:paraId="7E0AE5B0" w14:textId="77777777" w:rsidR="002B1236" w:rsidRPr="00B93947" w:rsidRDefault="002B1236">
          <w:pPr>
            <w:rPr>
              <w:rFonts w:ascii="Verdana" w:hAnsi="Verdana"/>
              <w:lang w:val="es-GT"/>
            </w:rPr>
          </w:pPr>
        </w:p>
        <w:p w14:paraId="031A9DF5" w14:textId="77777777" w:rsidR="002B1236" w:rsidRPr="00B93947" w:rsidRDefault="002B1236">
          <w:pPr>
            <w:rPr>
              <w:rFonts w:ascii="Verdana" w:hAnsi="Verdana"/>
              <w:lang w:val="es-GT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88"/>
          </w:tblGrid>
          <w:tr w:rsidR="002B1236" w:rsidRPr="00B93947" w14:paraId="0848AEC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Verdana" w:hAnsi="Verdana"/>
                    <w:color w:val="4F81BD" w:themeColor="accent1"/>
                    <w:lang w:val="es-GT"/>
                  </w:rPr>
                  <w:alias w:val="Fecha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14:paraId="2F2A6DC9" w14:textId="77777777" w:rsidR="002B1236" w:rsidRPr="00B93947" w:rsidRDefault="002B1236">
                    <w:pPr>
                      <w:pStyle w:val="Sinespaciado"/>
                      <w:rPr>
                        <w:rFonts w:ascii="Verdana" w:hAnsi="Verdana"/>
                        <w:color w:val="4F81BD" w:themeColor="accent1"/>
                        <w:lang w:val="es-GT"/>
                      </w:rPr>
                    </w:pPr>
                    <w:r w:rsidRPr="00B93947">
                      <w:rPr>
                        <w:rFonts w:ascii="Verdana" w:hAnsi="Verdana"/>
                        <w:color w:val="4F81BD" w:themeColor="accent1"/>
                        <w:lang w:val="es-GT"/>
                      </w:rPr>
                      <w:t>[Seleccionar fecha]</w:t>
                    </w:r>
                  </w:p>
                </w:sdtContent>
              </w:sdt>
              <w:p w14:paraId="09C29131" w14:textId="77777777" w:rsidR="002B1236" w:rsidRPr="00B93947" w:rsidRDefault="002B1236">
                <w:pPr>
                  <w:pStyle w:val="Sinespaciado"/>
                  <w:rPr>
                    <w:rFonts w:ascii="Verdana" w:hAnsi="Verdana"/>
                    <w:color w:val="4F81BD" w:themeColor="accent1"/>
                    <w:lang w:val="es-GT"/>
                  </w:rPr>
                </w:pPr>
              </w:p>
            </w:tc>
          </w:tr>
        </w:tbl>
        <w:p w14:paraId="67653DE3" w14:textId="77777777" w:rsidR="002B1236" w:rsidRPr="00B93947" w:rsidRDefault="002B1236">
          <w:pPr>
            <w:rPr>
              <w:rFonts w:ascii="Verdana" w:hAnsi="Verdana"/>
              <w:lang w:val="es-GT"/>
            </w:rPr>
          </w:pPr>
        </w:p>
        <w:p w14:paraId="32041F82" w14:textId="77777777" w:rsidR="002B1236" w:rsidRPr="00B93947" w:rsidRDefault="002B1236">
          <w:pPr>
            <w:rPr>
              <w:rFonts w:ascii="Verdana" w:hAnsi="Verdana"/>
              <w:lang w:val="es-GT"/>
            </w:rPr>
          </w:pPr>
          <w:r w:rsidRPr="00B93947">
            <w:rPr>
              <w:rFonts w:ascii="Verdana" w:hAnsi="Verdana"/>
              <w:lang w:val="es-GT"/>
            </w:rPr>
            <w:br w:type="page"/>
          </w:r>
        </w:p>
      </w:sdtContent>
    </w:sdt>
    <w:p w14:paraId="6339833C" w14:textId="77777777" w:rsidR="002B1236" w:rsidRPr="00B93947" w:rsidRDefault="00AB5E3F" w:rsidP="002B1236">
      <w:pPr>
        <w:rPr>
          <w:rFonts w:ascii="Verdana" w:hAnsi="Verdana"/>
          <w:color w:val="365F91" w:themeColor="accent1" w:themeShade="BF"/>
          <w:sz w:val="22"/>
          <w:lang w:val="es-GT"/>
        </w:rPr>
      </w:pPr>
      <w:r w:rsidRPr="00B93947">
        <w:rPr>
          <w:rFonts w:ascii="Verdana" w:hAnsi="Verdana"/>
          <w:b/>
          <w:color w:val="365F91" w:themeColor="accent1" w:themeShade="BF"/>
          <w:sz w:val="22"/>
          <w:lang w:val="es-GT"/>
        </w:rPr>
        <w:lastRenderedPageBreak/>
        <w:t>Control de Versiones</w:t>
      </w:r>
    </w:p>
    <w:tbl>
      <w:tblPr>
        <w:tblStyle w:val="Listaclara-nfasis11"/>
        <w:tblW w:w="9396" w:type="dxa"/>
        <w:tblInd w:w="10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620" w:firstRow="1" w:lastRow="0" w:firstColumn="0" w:lastColumn="0" w:noHBand="1" w:noVBand="1"/>
      </w:tblPr>
      <w:tblGrid>
        <w:gridCol w:w="2196"/>
        <w:gridCol w:w="1152"/>
        <w:gridCol w:w="3744"/>
        <w:gridCol w:w="2304"/>
      </w:tblGrid>
      <w:tr w:rsidR="002B1236" w:rsidRPr="00B93947" w14:paraId="12DB90C1" w14:textId="77777777" w:rsidTr="00233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96" w:type="dxa"/>
          </w:tcPr>
          <w:p w14:paraId="306C79CD" w14:textId="77777777" w:rsidR="002B1236" w:rsidRPr="00B93947" w:rsidRDefault="00AB5E3F" w:rsidP="00233CD2">
            <w:pPr>
              <w:rPr>
                <w:rFonts w:ascii="Verdana" w:hAnsi="Verdana"/>
                <w:lang w:val="es-GT"/>
              </w:rPr>
            </w:pPr>
            <w:r w:rsidRPr="00B93947">
              <w:rPr>
                <w:rFonts w:ascii="Verdana" w:hAnsi="Verdana"/>
                <w:lang w:val="es-GT"/>
              </w:rPr>
              <w:t>Fecha</w:t>
            </w:r>
          </w:p>
        </w:tc>
        <w:tc>
          <w:tcPr>
            <w:tcW w:w="1152" w:type="dxa"/>
          </w:tcPr>
          <w:p w14:paraId="4C89819E" w14:textId="23E6799D" w:rsidR="002B1236" w:rsidRPr="00B93947" w:rsidRDefault="007D4DAF" w:rsidP="00233CD2">
            <w:pPr>
              <w:rPr>
                <w:rFonts w:ascii="Verdana" w:hAnsi="Verdana"/>
                <w:lang w:val="es-GT"/>
              </w:rPr>
            </w:pPr>
            <w:r w:rsidRPr="00B93947">
              <w:rPr>
                <w:rFonts w:ascii="Verdana" w:hAnsi="Verdana"/>
                <w:lang w:val="es-GT"/>
              </w:rPr>
              <w:t>Versión</w:t>
            </w:r>
          </w:p>
        </w:tc>
        <w:tc>
          <w:tcPr>
            <w:tcW w:w="3744" w:type="dxa"/>
          </w:tcPr>
          <w:p w14:paraId="523E6390" w14:textId="77777777" w:rsidR="002B1236" w:rsidRPr="00B93947" w:rsidRDefault="00AB5E3F" w:rsidP="00233CD2">
            <w:pPr>
              <w:rPr>
                <w:rFonts w:ascii="Verdana" w:hAnsi="Verdana"/>
                <w:lang w:val="es-GT"/>
              </w:rPr>
            </w:pPr>
            <w:r w:rsidRPr="00B93947">
              <w:rPr>
                <w:rFonts w:ascii="Verdana" w:hAnsi="Verdana"/>
                <w:lang w:val="es-GT"/>
              </w:rPr>
              <w:t>Descripción</w:t>
            </w:r>
          </w:p>
        </w:tc>
        <w:tc>
          <w:tcPr>
            <w:tcW w:w="2304" w:type="dxa"/>
          </w:tcPr>
          <w:p w14:paraId="3E7E6AFF" w14:textId="77777777" w:rsidR="002B1236" w:rsidRPr="00B93947" w:rsidRDefault="00AB5E3F" w:rsidP="00233CD2">
            <w:pPr>
              <w:rPr>
                <w:rFonts w:ascii="Verdana" w:hAnsi="Verdana"/>
                <w:lang w:val="es-GT"/>
              </w:rPr>
            </w:pPr>
            <w:r w:rsidRPr="00B93947">
              <w:rPr>
                <w:rFonts w:ascii="Verdana" w:hAnsi="Verdana"/>
                <w:lang w:val="es-GT"/>
              </w:rPr>
              <w:t>Autor</w:t>
            </w:r>
          </w:p>
        </w:tc>
      </w:tr>
      <w:tr w:rsidR="002B1236" w:rsidRPr="00B93947" w14:paraId="19F03C1C" w14:textId="77777777" w:rsidTr="00233CD2">
        <w:trPr>
          <w:trHeight w:val="521"/>
        </w:trPr>
        <w:tc>
          <w:tcPr>
            <w:tcW w:w="2196" w:type="dxa"/>
          </w:tcPr>
          <w:p w14:paraId="0C4D06F8" w14:textId="77777777" w:rsidR="002B1236" w:rsidRPr="00B93947" w:rsidRDefault="002B1236" w:rsidP="00233CD2">
            <w:pPr>
              <w:rPr>
                <w:rFonts w:ascii="Verdana" w:hAnsi="Verdana"/>
                <w:color w:val="1F497D" w:themeColor="text2"/>
                <w:lang w:val="es-GT"/>
              </w:rPr>
            </w:pPr>
            <w:r w:rsidRPr="00B93947">
              <w:rPr>
                <w:rFonts w:ascii="Verdana" w:hAnsi="Verdana"/>
                <w:color w:val="1F497D" w:themeColor="text2"/>
                <w:lang w:val="es-GT"/>
              </w:rPr>
              <w:t>&lt;dd/mmm/yy&gt;</w:t>
            </w:r>
          </w:p>
        </w:tc>
        <w:tc>
          <w:tcPr>
            <w:tcW w:w="1152" w:type="dxa"/>
          </w:tcPr>
          <w:p w14:paraId="02111D2F" w14:textId="77777777" w:rsidR="002B1236" w:rsidRPr="00B93947" w:rsidRDefault="002B1236" w:rsidP="00233CD2">
            <w:pPr>
              <w:rPr>
                <w:rFonts w:ascii="Verdana" w:hAnsi="Verdana"/>
                <w:color w:val="1F497D" w:themeColor="text2"/>
                <w:lang w:val="es-GT"/>
              </w:rPr>
            </w:pPr>
            <w:r w:rsidRPr="00B93947">
              <w:rPr>
                <w:rFonts w:ascii="Verdana" w:hAnsi="Verdana"/>
                <w:color w:val="1F497D" w:themeColor="text2"/>
                <w:lang w:val="es-GT"/>
              </w:rPr>
              <w:t>&lt;x.x&gt;</w:t>
            </w:r>
          </w:p>
        </w:tc>
        <w:tc>
          <w:tcPr>
            <w:tcW w:w="3744" w:type="dxa"/>
          </w:tcPr>
          <w:p w14:paraId="65993351" w14:textId="77777777" w:rsidR="002B1236" w:rsidRPr="00B93947" w:rsidRDefault="002B1236" w:rsidP="00A51449">
            <w:pPr>
              <w:rPr>
                <w:rFonts w:ascii="Verdana" w:hAnsi="Verdana"/>
                <w:color w:val="1F497D" w:themeColor="text2"/>
                <w:lang w:val="es-GT"/>
              </w:rPr>
            </w:pPr>
            <w:r w:rsidRPr="00B93947">
              <w:rPr>
                <w:rFonts w:ascii="Verdana" w:hAnsi="Verdana"/>
                <w:color w:val="1F497D" w:themeColor="text2"/>
                <w:lang w:val="es-GT"/>
              </w:rPr>
              <w:t>&lt;</w:t>
            </w:r>
            <w:r w:rsidR="00A51449" w:rsidRPr="00B93947">
              <w:rPr>
                <w:rFonts w:ascii="Verdana" w:hAnsi="Verdana"/>
                <w:color w:val="1F497D" w:themeColor="text2"/>
                <w:lang w:val="es-GT"/>
              </w:rPr>
              <w:t>details</w:t>
            </w:r>
            <w:r w:rsidRPr="00B93947">
              <w:rPr>
                <w:rFonts w:ascii="Verdana" w:hAnsi="Verdana"/>
                <w:color w:val="1F497D" w:themeColor="text2"/>
                <w:lang w:val="es-GT"/>
              </w:rPr>
              <w:t>&gt;</w:t>
            </w:r>
          </w:p>
        </w:tc>
        <w:tc>
          <w:tcPr>
            <w:tcW w:w="2304" w:type="dxa"/>
          </w:tcPr>
          <w:p w14:paraId="4152A0D1" w14:textId="77777777" w:rsidR="002B1236" w:rsidRPr="00B93947" w:rsidRDefault="002B1236" w:rsidP="00233CD2">
            <w:pPr>
              <w:rPr>
                <w:rFonts w:ascii="Verdana" w:hAnsi="Verdana"/>
                <w:color w:val="1F497D" w:themeColor="text2"/>
                <w:lang w:val="es-GT"/>
              </w:rPr>
            </w:pPr>
            <w:r w:rsidRPr="00B93947">
              <w:rPr>
                <w:rFonts w:ascii="Verdana" w:hAnsi="Verdana"/>
                <w:color w:val="1F497D" w:themeColor="text2"/>
                <w:lang w:val="es-GT"/>
              </w:rPr>
              <w:t>&lt;nombre&gt;</w:t>
            </w:r>
          </w:p>
        </w:tc>
      </w:tr>
      <w:tr w:rsidR="002B1236" w:rsidRPr="00B93947" w14:paraId="003449E3" w14:textId="77777777" w:rsidTr="00233CD2">
        <w:tc>
          <w:tcPr>
            <w:tcW w:w="2196" w:type="dxa"/>
          </w:tcPr>
          <w:p w14:paraId="303EAAE8" w14:textId="77777777" w:rsidR="002B1236" w:rsidRPr="00B93947" w:rsidRDefault="002B1236" w:rsidP="00233CD2">
            <w:pPr>
              <w:rPr>
                <w:rFonts w:ascii="Verdana" w:hAnsi="Verdana"/>
                <w:color w:val="1F497D" w:themeColor="text2"/>
                <w:lang w:val="es-GT"/>
              </w:rPr>
            </w:pPr>
          </w:p>
        </w:tc>
        <w:tc>
          <w:tcPr>
            <w:tcW w:w="1152" w:type="dxa"/>
          </w:tcPr>
          <w:p w14:paraId="6F2F4A9D" w14:textId="77777777" w:rsidR="002B1236" w:rsidRPr="00B93947" w:rsidRDefault="002B1236" w:rsidP="00233CD2">
            <w:pPr>
              <w:rPr>
                <w:rFonts w:ascii="Verdana" w:hAnsi="Verdana"/>
                <w:color w:val="1F497D" w:themeColor="text2"/>
                <w:lang w:val="es-GT"/>
              </w:rPr>
            </w:pPr>
          </w:p>
        </w:tc>
        <w:tc>
          <w:tcPr>
            <w:tcW w:w="3744" w:type="dxa"/>
          </w:tcPr>
          <w:p w14:paraId="044E5C0E" w14:textId="77777777" w:rsidR="002B1236" w:rsidRPr="00B93947" w:rsidRDefault="002B1236" w:rsidP="00233CD2">
            <w:pPr>
              <w:rPr>
                <w:rFonts w:ascii="Verdana" w:hAnsi="Verdana"/>
                <w:color w:val="1F497D" w:themeColor="text2"/>
                <w:lang w:val="es-GT"/>
              </w:rPr>
            </w:pPr>
          </w:p>
        </w:tc>
        <w:tc>
          <w:tcPr>
            <w:tcW w:w="2304" w:type="dxa"/>
          </w:tcPr>
          <w:p w14:paraId="4D2E31AB" w14:textId="77777777" w:rsidR="002B1236" w:rsidRPr="00B93947" w:rsidRDefault="002B1236" w:rsidP="00233CD2">
            <w:pPr>
              <w:rPr>
                <w:rFonts w:ascii="Verdana" w:hAnsi="Verdana"/>
                <w:color w:val="1F497D" w:themeColor="text2"/>
                <w:lang w:val="es-GT"/>
              </w:rPr>
            </w:pPr>
          </w:p>
        </w:tc>
      </w:tr>
      <w:tr w:rsidR="002B1236" w:rsidRPr="00B93947" w14:paraId="5F75EB1B" w14:textId="77777777" w:rsidTr="00233CD2">
        <w:tc>
          <w:tcPr>
            <w:tcW w:w="2196" w:type="dxa"/>
          </w:tcPr>
          <w:p w14:paraId="710337FE" w14:textId="77777777" w:rsidR="002B1236" w:rsidRPr="00B93947" w:rsidRDefault="002B1236" w:rsidP="00233CD2">
            <w:pPr>
              <w:rPr>
                <w:rFonts w:ascii="Verdana" w:hAnsi="Verdana"/>
                <w:color w:val="1F497D" w:themeColor="text2"/>
                <w:lang w:val="es-GT"/>
              </w:rPr>
            </w:pPr>
          </w:p>
        </w:tc>
        <w:tc>
          <w:tcPr>
            <w:tcW w:w="1152" w:type="dxa"/>
          </w:tcPr>
          <w:p w14:paraId="238803C3" w14:textId="77777777" w:rsidR="002B1236" w:rsidRPr="00B93947" w:rsidRDefault="002B1236" w:rsidP="00233CD2">
            <w:pPr>
              <w:rPr>
                <w:rFonts w:ascii="Verdana" w:hAnsi="Verdana"/>
                <w:color w:val="1F497D" w:themeColor="text2"/>
                <w:lang w:val="es-GT"/>
              </w:rPr>
            </w:pPr>
          </w:p>
        </w:tc>
        <w:tc>
          <w:tcPr>
            <w:tcW w:w="3744" w:type="dxa"/>
          </w:tcPr>
          <w:p w14:paraId="340514B3" w14:textId="77777777" w:rsidR="002B1236" w:rsidRPr="00B93947" w:rsidRDefault="002B1236" w:rsidP="00233CD2">
            <w:pPr>
              <w:rPr>
                <w:rFonts w:ascii="Verdana" w:hAnsi="Verdana"/>
                <w:color w:val="1F497D" w:themeColor="text2"/>
                <w:lang w:val="es-GT"/>
              </w:rPr>
            </w:pPr>
          </w:p>
        </w:tc>
        <w:tc>
          <w:tcPr>
            <w:tcW w:w="2304" w:type="dxa"/>
          </w:tcPr>
          <w:p w14:paraId="41F7EE18" w14:textId="77777777" w:rsidR="002B1236" w:rsidRPr="00B93947" w:rsidRDefault="002B1236" w:rsidP="00233CD2">
            <w:pPr>
              <w:rPr>
                <w:rFonts w:ascii="Verdana" w:hAnsi="Verdana"/>
                <w:color w:val="1F497D" w:themeColor="text2"/>
                <w:lang w:val="es-GT"/>
              </w:rPr>
            </w:pPr>
          </w:p>
        </w:tc>
      </w:tr>
      <w:tr w:rsidR="002B1236" w:rsidRPr="00B93947" w14:paraId="52142836" w14:textId="77777777" w:rsidTr="00233CD2">
        <w:tc>
          <w:tcPr>
            <w:tcW w:w="2196" w:type="dxa"/>
          </w:tcPr>
          <w:p w14:paraId="49C94339" w14:textId="77777777" w:rsidR="002B1236" w:rsidRPr="00B93947" w:rsidRDefault="002B1236" w:rsidP="00233CD2">
            <w:pPr>
              <w:rPr>
                <w:rFonts w:ascii="Verdana" w:hAnsi="Verdana"/>
                <w:color w:val="1F497D" w:themeColor="text2"/>
                <w:lang w:val="es-GT"/>
              </w:rPr>
            </w:pPr>
          </w:p>
        </w:tc>
        <w:tc>
          <w:tcPr>
            <w:tcW w:w="1152" w:type="dxa"/>
          </w:tcPr>
          <w:p w14:paraId="4924C86F" w14:textId="77777777" w:rsidR="002B1236" w:rsidRPr="00B93947" w:rsidRDefault="002B1236" w:rsidP="00233CD2">
            <w:pPr>
              <w:rPr>
                <w:rFonts w:ascii="Verdana" w:hAnsi="Verdana"/>
                <w:color w:val="1F497D" w:themeColor="text2"/>
                <w:lang w:val="es-GT"/>
              </w:rPr>
            </w:pPr>
          </w:p>
        </w:tc>
        <w:tc>
          <w:tcPr>
            <w:tcW w:w="3744" w:type="dxa"/>
          </w:tcPr>
          <w:p w14:paraId="232A254A" w14:textId="77777777" w:rsidR="002B1236" w:rsidRPr="00B93947" w:rsidRDefault="002B1236" w:rsidP="00233CD2">
            <w:pPr>
              <w:rPr>
                <w:rFonts w:ascii="Verdana" w:hAnsi="Verdana"/>
                <w:color w:val="1F497D" w:themeColor="text2"/>
                <w:lang w:val="es-GT"/>
              </w:rPr>
            </w:pPr>
          </w:p>
        </w:tc>
        <w:tc>
          <w:tcPr>
            <w:tcW w:w="2304" w:type="dxa"/>
          </w:tcPr>
          <w:p w14:paraId="22E54EFE" w14:textId="77777777" w:rsidR="002B1236" w:rsidRPr="00B93947" w:rsidRDefault="002B1236" w:rsidP="00233CD2">
            <w:pPr>
              <w:rPr>
                <w:rFonts w:ascii="Verdana" w:hAnsi="Verdana"/>
                <w:color w:val="1F497D" w:themeColor="text2"/>
                <w:lang w:val="es-GT"/>
              </w:rPr>
            </w:pPr>
          </w:p>
        </w:tc>
      </w:tr>
    </w:tbl>
    <w:p w14:paraId="6A577376" w14:textId="0E5F7DDC" w:rsidR="002B1236" w:rsidRPr="00B93947" w:rsidRDefault="007D4DAF" w:rsidP="002B1236">
      <w:pPr>
        <w:rPr>
          <w:rFonts w:ascii="Verdana" w:hAnsi="Verdana"/>
          <w:color w:val="365F91" w:themeColor="accent1" w:themeShade="BF"/>
          <w:sz w:val="22"/>
          <w:lang w:val="es-GT"/>
        </w:rPr>
      </w:pPr>
      <w:r w:rsidRPr="00B93947">
        <w:rPr>
          <w:rFonts w:ascii="Verdana" w:hAnsi="Verdana"/>
          <w:b/>
          <w:color w:val="365F91" w:themeColor="accent1" w:themeShade="BF"/>
          <w:sz w:val="22"/>
          <w:lang w:val="es-GT"/>
        </w:rPr>
        <w:t>Última</w:t>
      </w:r>
      <w:r w:rsidR="00AB5E3F" w:rsidRPr="00B93947">
        <w:rPr>
          <w:rFonts w:ascii="Verdana" w:hAnsi="Verdana"/>
          <w:b/>
          <w:color w:val="365F91" w:themeColor="accent1" w:themeShade="BF"/>
          <w:sz w:val="22"/>
          <w:lang w:val="es-GT"/>
        </w:rPr>
        <w:t xml:space="preserve"> versión aprobada </w:t>
      </w:r>
    </w:p>
    <w:tbl>
      <w:tblPr>
        <w:tblStyle w:val="Listaclara-nfasis11"/>
        <w:tblW w:w="9409" w:type="dxa"/>
        <w:tblInd w:w="10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620" w:firstRow="1" w:lastRow="0" w:firstColumn="0" w:lastColumn="0" w:noHBand="1" w:noVBand="1"/>
      </w:tblPr>
      <w:tblGrid>
        <w:gridCol w:w="3136"/>
        <w:gridCol w:w="3136"/>
        <w:gridCol w:w="3137"/>
      </w:tblGrid>
      <w:tr w:rsidR="002B1236" w:rsidRPr="005D2A7F" w14:paraId="72793CB2" w14:textId="77777777" w:rsidTr="00233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3136" w:type="dxa"/>
          </w:tcPr>
          <w:p w14:paraId="37F55986" w14:textId="77777777" w:rsidR="002B1236" w:rsidRPr="00B93947" w:rsidRDefault="00AB5E3F" w:rsidP="00233CD2">
            <w:pPr>
              <w:rPr>
                <w:rFonts w:ascii="Verdana" w:hAnsi="Verdana"/>
                <w:lang w:val="es-GT"/>
              </w:rPr>
            </w:pPr>
            <w:r w:rsidRPr="00B93947">
              <w:rPr>
                <w:rFonts w:ascii="Verdana" w:hAnsi="Verdana"/>
                <w:lang w:val="es-GT"/>
              </w:rPr>
              <w:t>Aprobador</w:t>
            </w:r>
            <w:r w:rsidR="002B1236" w:rsidRPr="00B93947">
              <w:rPr>
                <w:rFonts w:ascii="Verdana" w:hAnsi="Verdana"/>
                <w:lang w:val="es-GT"/>
              </w:rPr>
              <w:t xml:space="preserve"> </w:t>
            </w:r>
          </w:p>
        </w:tc>
        <w:tc>
          <w:tcPr>
            <w:tcW w:w="3136" w:type="dxa"/>
          </w:tcPr>
          <w:p w14:paraId="5A78337C" w14:textId="77777777" w:rsidR="002B1236" w:rsidRPr="00B93947" w:rsidRDefault="00AB5E3F" w:rsidP="00233CD2">
            <w:pPr>
              <w:rPr>
                <w:rFonts w:ascii="Verdana" w:hAnsi="Verdana"/>
                <w:lang w:val="es-GT"/>
              </w:rPr>
            </w:pPr>
            <w:r w:rsidRPr="00B93947">
              <w:rPr>
                <w:rFonts w:ascii="Verdana" w:hAnsi="Verdana"/>
                <w:lang w:val="es-GT"/>
              </w:rPr>
              <w:t>Revisado</w:t>
            </w:r>
          </w:p>
        </w:tc>
        <w:tc>
          <w:tcPr>
            <w:tcW w:w="3137" w:type="dxa"/>
          </w:tcPr>
          <w:p w14:paraId="505BF2AA" w14:textId="77777777" w:rsidR="002B1236" w:rsidRPr="00B93947" w:rsidRDefault="00AB5E3F" w:rsidP="00233CD2">
            <w:pPr>
              <w:rPr>
                <w:rFonts w:ascii="Verdana" w:hAnsi="Verdana"/>
                <w:lang w:val="es-GT"/>
              </w:rPr>
            </w:pPr>
            <w:r w:rsidRPr="00B93947">
              <w:rPr>
                <w:rFonts w:ascii="Verdana" w:hAnsi="Verdana"/>
                <w:lang w:val="es-GT"/>
              </w:rPr>
              <w:t>Proyectado y/o  Dueño del Proyecto</w:t>
            </w:r>
          </w:p>
        </w:tc>
      </w:tr>
      <w:tr w:rsidR="002B1236" w:rsidRPr="00B93947" w14:paraId="41BAE2F7" w14:textId="77777777" w:rsidTr="00233CD2">
        <w:trPr>
          <w:trHeight w:val="538"/>
        </w:trPr>
        <w:tc>
          <w:tcPr>
            <w:tcW w:w="3136" w:type="dxa"/>
          </w:tcPr>
          <w:p w14:paraId="301A69CF" w14:textId="77777777" w:rsidR="002B1236" w:rsidRPr="00B93947" w:rsidRDefault="002B1236" w:rsidP="00AB5E3F">
            <w:pPr>
              <w:rPr>
                <w:rFonts w:ascii="Verdana" w:hAnsi="Verdana"/>
                <w:lang w:val="es-GT"/>
              </w:rPr>
            </w:pPr>
            <w:r w:rsidRPr="00B93947">
              <w:rPr>
                <w:rFonts w:ascii="Verdana" w:hAnsi="Verdana"/>
                <w:color w:val="1F497D" w:themeColor="text2"/>
                <w:lang w:val="es-GT"/>
              </w:rPr>
              <w:t>&lt;</w:t>
            </w:r>
            <w:r w:rsidR="00A51449" w:rsidRPr="00B93947">
              <w:rPr>
                <w:rFonts w:ascii="Verdana" w:hAnsi="Verdana"/>
                <w:color w:val="1F497D" w:themeColor="text2"/>
                <w:lang w:val="es-GT"/>
              </w:rPr>
              <w:t xml:space="preserve"> </w:t>
            </w:r>
            <w:r w:rsidR="00AB5E3F" w:rsidRPr="00B93947">
              <w:rPr>
                <w:rFonts w:ascii="Verdana" w:hAnsi="Verdana"/>
                <w:color w:val="1F497D" w:themeColor="text2"/>
                <w:lang w:val="es-GT"/>
              </w:rPr>
              <w:t>nombre</w:t>
            </w:r>
            <w:r w:rsidR="00A51449" w:rsidRPr="00B93947">
              <w:rPr>
                <w:rFonts w:ascii="Verdana" w:hAnsi="Verdana"/>
                <w:color w:val="1F497D" w:themeColor="text2"/>
                <w:lang w:val="es-GT"/>
              </w:rPr>
              <w:t xml:space="preserve"> </w:t>
            </w:r>
            <w:r w:rsidRPr="00B93947">
              <w:rPr>
                <w:rFonts w:ascii="Verdana" w:hAnsi="Verdana"/>
                <w:color w:val="1F497D" w:themeColor="text2"/>
                <w:lang w:val="es-GT"/>
              </w:rPr>
              <w:t>&gt;</w:t>
            </w:r>
          </w:p>
        </w:tc>
        <w:tc>
          <w:tcPr>
            <w:tcW w:w="3136" w:type="dxa"/>
          </w:tcPr>
          <w:p w14:paraId="0059E878" w14:textId="77777777" w:rsidR="002B1236" w:rsidRPr="00B93947" w:rsidRDefault="002B1236" w:rsidP="00233CD2">
            <w:pPr>
              <w:rPr>
                <w:rFonts w:ascii="Verdana" w:hAnsi="Verdana"/>
                <w:lang w:val="es-GT"/>
              </w:rPr>
            </w:pPr>
            <w:r w:rsidRPr="00B93947">
              <w:rPr>
                <w:rFonts w:ascii="Verdana" w:hAnsi="Verdana"/>
                <w:color w:val="1F497D" w:themeColor="text2"/>
                <w:lang w:val="es-GT"/>
              </w:rPr>
              <w:t>&lt;</w:t>
            </w:r>
            <w:r w:rsidR="00A51449" w:rsidRPr="00B93947">
              <w:rPr>
                <w:rFonts w:ascii="Verdana" w:hAnsi="Verdana"/>
                <w:color w:val="1F497D" w:themeColor="text2"/>
                <w:lang w:val="es-GT"/>
              </w:rPr>
              <w:t xml:space="preserve"> </w:t>
            </w:r>
            <w:r w:rsidR="00AB5E3F" w:rsidRPr="00B93947">
              <w:rPr>
                <w:rFonts w:ascii="Verdana" w:hAnsi="Verdana"/>
                <w:color w:val="1F497D" w:themeColor="text2"/>
                <w:lang w:val="es-GT"/>
              </w:rPr>
              <w:t xml:space="preserve">nombre </w:t>
            </w:r>
            <w:r w:rsidRPr="00B93947">
              <w:rPr>
                <w:rFonts w:ascii="Verdana" w:hAnsi="Verdana"/>
                <w:color w:val="1F497D" w:themeColor="text2"/>
                <w:lang w:val="es-GT"/>
              </w:rPr>
              <w:t>&gt;</w:t>
            </w:r>
          </w:p>
        </w:tc>
        <w:tc>
          <w:tcPr>
            <w:tcW w:w="3137" w:type="dxa"/>
          </w:tcPr>
          <w:p w14:paraId="1437F4E6" w14:textId="77777777" w:rsidR="002B1236" w:rsidRPr="00B93947" w:rsidRDefault="00A51449" w:rsidP="00233CD2">
            <w:pPr>
              <w:rPr>
                <w:rFonts w:ascii="Verdana" w:hAnsi="Verdana"/>
                <w:lang w:val="es-GT"/>
              </w:rPr>
            </w:pPr>
            <w:r w:rsidRPr="00B93947">
              <w:rPr>
                <w:rFonts w:ascii="Verdana" w:hAnsi="Verdana"/>
                <w:color w:val="1F497D" w:themeColor="text2"/>
                <w:lang w:val="es-GT"/>
              </w:rPr>
              <w:t>&lt;</w:t>
            </w:r>
            <w:r w:rsidR="00AB5E3F" w:rsidRPr="00B93947">
              <w:rPr>
                <w:rFonts w:ascii="Verdana" w:hAnsi="Verdana"/>
                <w:color w:val="1F497D" w:themeColor="text2"/>
                <w:lang w:val="es-GT"/>
              </w:rPr>
              <w:t xml:space="preserve"> nombre </w:t>
            </w:r>
            <w:r w:rsidR="002B1236" w:rsidRPr="00B93947">
              <w:rPr>
                <w:rFonts w:ascii="Verdana" w:hAnsi="Verdana"/>
                <w:color w:val="1F497D" w:themeColor="text2"/>
                <w:lang w:val="es-GT"/>
              </w:rPr>
              <w:t>&gt;</w:t>
            </w:r>
          </w:p>
        </w:tc>
      </w:tr>
      <w:tr w:rsidR="002B1236" w:rsidRPr="00B93947" w14:paraId="6F3E01BC" w14:textId="77777777" w:rsidTr="00233CD2">
        <w:trPr>
          <w:trHeight w:val="487"/>
        </w:trPr>
        <w:tc>
          <w:tcPr>
            <w:tcW w:w="3136" w:type="dxa"/>
          </w:tcPr>
          <w:p w14:paraId="39A1E38C" w14:textId="77777777" w:rsidR="002B1236" w:rsidRPr="00B93947" w:rsidRDefault="002B1236" w:rsidP="00AB5E3F">
            <w:pPr>
              <w:rPr>
                <w:rFonts w:ascii="Verdana" w:hAnsi="Verdana"/>
                <w:lang w:val="es-GT"/>
              </w:rPr>
            </w:pPr>
            <w:r w:rsidRPr="00B93947">
              <w:rPr>
                <w:rFonts w:ascii="Verdana" w:hAnsi="Verdana"/>
                <w:color w:val="1F497D" w:themeColor="text2"/>
                <w:lang w:val="es-GT"/>
              </w:rPr>
              <w:t>&lt;</w:t>
            </w:r>
            <w:r w:rsidR="00A51449" w:rsidRPr="00B93947">
              <w:rPr>
                <w:rFonts w:ascii="Verdana" w:hAnsi="Verdana"/>
                <w:color w:val="1F497D" w:themeColor="text2"/>
                <w:lang w:val="es-GT"/>
              </w:rPr>
              <w:t xml:space="preserve"> </w:t>
            </w:r>
            <w:r w:rsidR="00AB5E3F" w:rsidRPr="00B93947">
              <w:rPr>
                <w:rFonts w:ascii="Verdana" w:hAnsi="Verdana"/>
                <w:color w:val="1F497D" w:themeColor="text2"/>
                <w:lang w:val="es-GT"/>
              </w:rPr>
              <w:t>puesto</w:t>
            </w:r>
            <w:r w:rsidR="00A51449" w:rsidRPr="00B93947">
              <w:rPr>
                <w:rFonts w:ascii="Verdana" w:hAnsi="Verdana"/>
                <w:color w:val="1F497D" w:themeColor="text2"/>
                <w:lang w:val="es-GT"/>
              </w:rPr>
              <w:t xml:space="preserve"> </w:t>
            </w:r>
            <w:r w:rsidRPr="00B93947">
              <w:rPr>
                <w:rFonts w:ascii="Verdana" w:hAnsi="Verdana"/>
                <w:color w:val="1F497D" w:themeColor="text2"/>
                <w:lang w:val="es-GT"/>
              </w:rPr>
              <w:t>&gt;</w:t>
            </w:r>
          </w:p>
        </w:tc>
        <w:tc>
          <w:tcPr>
            <w:tcW w:w="3136" w:type="dxa"/>
          </w:tcPr>
          <w:p w14:paraId="12A3384C" w14:textId="77777777" w:rsidR="002B1236" w:rsidRPr="00B93947" w:rsidRDefault="002B1236" w:rsidP="00233CD2">
            <w:pPr>
              <w:rPr>
                <w:rFonts w:ascii="Verdana" w:hAnsi="Verdana"/>
                <w:lang w:val="es-GT"/>
              </w:rPr>
            </w:pPr>
            <w:r w:rsidRPr="00B93947">
              <w:rPr>
                <w:rFonts w:ascii="Verdana" w:hAnsi="Verdana"/>
                <w:color w:val="1F497D" w:themeColor="text2"/>
                <w:lang w:val="es-GT"/>
              </w:rPr>
              <w:t>&lt;</w:t>
            </w:r>
            <w:r w:rsidR="00AB5E3F" w:rsidRPr="00B93947">
              <w:rPr>
                <w:rFonts w:ascii="Verdana" w:hAnsi="Verdana"/>
                <w:color w:val="1F497D" w:themeColor="text2"/>
                <w:lang w:val="es-GT"/>
              </w:rPr>
              <w:t xml:space="preserve"> puesto</w:t>
            </w:r>
            <w:r w:rsidR="00A51449" w:rsidRPr="00B93947">
              <w:rPr>
                <w:rFonts w:ascii="Verdana" w:hAnsi="Verdana"/>
                <w:color w:val="1F497D" w:themeColor="text2"/>
                <w:lang w:val="es-GT"/>
              </w:rPr>
              <w:t xml:space="preserve"> </w:t>
            </w:r>
            <w:r w:rsidRPr="00B93947">
              <w:rPr>
                <w:rFonts w:ascii="Verdana" w:hAnsi="Verdana"/>
                <w:color w:val="1F497D" w:themeColor="text2"/>
                <w:lang w:val="es-GT"/>
              </w:rPr>
              <w:t>&gt;</w:t>
            </w:r>
          </w:p>
        </w:tc>
        <w:tc>
          <w:tcPr>
            <w:tcW w:w="3137" w:type="dxa"/>
          </w:tcPr>
          <w:p w14:paraId="1AB36532" w14:textId="77777777" w:rsidR="002B1236" w:rsidRPr="00B93947" w:rsidRDefault="002B1236" w:rsidP="00233CD2">
            <w:pPr>
              <w:rPr>
                <w:rFonts w:ascii="Verdana" w:hAnsi="Verdana"/>
                <w:lang w:val="es-GT"/>
              </w:rPr>
            </w:pPr>
            <w:r w:rsidRPr="00B93947">
              <w:rPr>
                <w:rFonts w:ascii="Verdana" w:hAnsi="Verdana"/>
                <w:color w:val="1F497D" w:themeColor="text2"/>
                <w:lang w:val="es-GT"/>
              </w:rPr>
              <w:t>&lt;</w:t>
            </w:r>
            <w:r w:rsidR="00AB5E3F" w:rsidRPr="00B93947">
              <w:rPr>
                <w:rFonts w:ascii="Verdana" w:hAnsi="Verdana"/>
                <w:color w:val="1F497D" w:themeColor="text2"/>
                <w:lang w:val="es-GT"/>
              </w:rPr>
              <w:t xml:space="preserve"> puesto</w:t>
            </w:r>
            <w:r w:rsidR="00A51449" w:rsidRPr="00B93947">
              <w:rPr>
                <w:rFonts w:ascii="Verdana" w:hAnsi="Verdana"/>
                <w:color w:val="1F497D" w:themeColor="text2"/>
                <w:lang w:val="es-GT"/>
              </w:rPr>
              <w:t xml:space="preserve"> </w:t>
            </w:r>
            <w:r w:rsidRPr="00B93947">
              <w:rPr>
                <w:rFonts w:ascii="Verdana" w:hAnsi="Verdana"/>
                <w:color w:val="1F497D" w:themeColor="text2"/>
                <w:lang w:val="es-GT"/>
              </w:rPr>
              <w:t>&gt;</w:t>
            </w:r>
          </w:p>
        </w:tc>
      </w:tr>
      <w:tr w:rsidR="00AB5E3F" w:rsidRPr="00B93947" w14:paraId="0B8DDE9E" w14:textId="77777777" w:rsidTr="00233CD2">
        <w:trPr>
          <w:trHeight w:val="487"/>
        </w:trPr>
        <w:tc>
          <w:tcPr>
            <w:tcW w:w="3136" w:type="dxa"/>
          </w:tcPr>
          <w:p w14:paraId="38D56995" w14:textId="77777777" w:rsidR="00AB5E3F" w:rsidRPr="00B93947" w:rsidRDefault="00AB5E3F" w:rsidP="00AB5E3F">
            <w:pPr>
              <w:rPr>
                <w:rFonts w:ascii="Verdana" w:hAnsi="Verdana"/>
                <w:color w:val="1F497D" w:themeColor="text2"/>
                <w:lang w:val="es-GT"/>
              </w:rPr>
            </w:pPr>
            <w:r w:rsidRPr="00B93947">
              <w:rPr>
                <w:rFonts w:ascii="Verdana" w:hAnsi="Verdana"/>
                <w:color w:val="1F497D" w:themeColor="text2"/>
                <w:lang w:val="es-GT"/>
              </w:rPr>
              <w:t>&lt;firma&gt;</w:t>
            </w:r>
          </w:p>
        </w:tc>
        <w:tc>
          <w:tcPr>
            <w:tcW w:w="3136" w:type="dxa"/>
          </w:tcPr>
          <w:p w14:paraId="6E403C56" w14:textId="77777777" w:rsidR="00AB5E3F" w:rsidRPr="00B93947" w:rsidRDefault="00AB5E3F" w:rsidP="00233CD2">
            <w:pPr>
              <w:rPr>
                <w:rFonts w:ascii="Verdana" w:hAnsi="Verdana"/>
                <w:color w:val="1F497D" w:themeColor="text2"/>
                <w:lang w:val="es-GT"/>
              </w:rPr>
            </w:pPr>
            <w:r w:rsidRPr="00B93947">
              <w:rPr>
                <w:rFonts w:ascii="Verdana" w:hAnsi="Verdana"/>
                <w:color w:val="1F497D" w:themeColor="text2"/>
                <w:lang w:val="es-GT"/>
              </w:rPr>
              <w:t>&lt;firma&gt;</w:t>
            </w:r>
          </w:p>
        </w:tc>
        <w:tc>
          <w:tcPr>
            <w:tcW w:w="3137" w:type="dxa"/>
          </w:tcPr>
          <w:p w14:paraId="3157ACD3" w14:textId="77777777" w:rsidR="00AB5E3F" w:rsidRPr="00B93947" w:rsidRDefault="00AB5E3F" w:rsidP="00233CD2">
            <w:pPr>
              <w:rPr>
                <w:rFonts w:ascii="Verdana" w:hAnsi="Verdana"/>
                <w:color w:val="1F497D" w:themeColor="text2"/>
                <w:lang w:val="es-GT"/>
              </w:rPr>
            </w:pPr>
            <w:r w:rsidRPr="00B93947">
              <w:rPr>
                <w:rFonts w:ascii="Verdana" w:hAnsi="Verdana"/>
                <w:color w:val="1F497D" w:themeColor="text2"/>
                <w:lang w:val="es-GT"/>
              </w:rPr>
              <w:t>&lt;firma&gt;</w:t>
            </w:r>
          </w:p>
        </w:tc>
      </w:tr>
      <w:tr w:rsidR="002B1236" w:rsidRPr="00B93947" w14:paraId="1FC3F6DB" w14:textId="77777777" w:rsidTr="00233CD2">
        <w:trPr>
          <w:trHeight w:val="501"/>
        </w:trPr>
        <w:tc>
          <w:tcPr>
            <w:tcW w:w="3136" w:type="dxa"/>
            <w:shd w:val="clear" w:color="auto" w:fill="DBE5F1" w:themeFill="accent1" w:themeFillTint="33"/>
          </w:tcPr>
          <w:p w14:paraId="5CA1FD35" w14:textId="77777777" w:rsidR="002B1236" w:rsidRPr="00B93947" w:rsidRDefault="00AB5E3F" w:rsidP="00233CD2">
            <w:pPr>
              <w:rPr>
                <w:rFonts w:ascii="Verdana" w:hAnsi="Verdana"/>
                <w:b/>
                <w:color w:val="1F497D" w:themeColor="text2"/>
                <w:lang w:val="es-GT"/>
              </w:rPr>
            </w:pPr>
            <w:r w:rsidRPr="00B93947">
              <w:rPr>
                <w:rFonts w:ascii="Verdana" w:hAnsi="Verdana"/>
                <w:b/>
                <w:color w:val="1F497D" w:themeColor="text2"/>
                <w:lang w:val="es-GT"/>
              </w:rPr>
              <w:t>Observaciones</w:t>
            </w:r>
            <w:r w:rsidR="002B1236" w:rsidRPr="00B93947">
              <w:rPr>
                <w:rFonts w:ascii="Verdana" w:hAnsi="Verdana"/>
                <w:b/>
                <w:color w:val="1F497D" w:themeColor="text2"/>
                <w:lang w:val="es-GT"/>
              </w:rPr>
              <w:t>:</w:t>
            </w:r>
          </w:p>
        </w:tc>
        <w:tc>
          <w:tcPr>
            <w:tcW w:w="6273" w:type="dxa"/>
            <w:gridSpan w:val="2"/>
          </w:tcPr>
          <w:p w14:paraId="4D7BC1BB" w14:textId="77777777" w:rsidR="002B1236" w:rsidRPr="00B93947" w:rsidRDefault="002B1236" w:rsidP="00AB5E3F">
            <w:pPr>
              <w:rPr>
                <w:rFonts w:ascii="Verdana" w:hAnsi="Verdana"/>
                <w:lang w:val="es-GT"/>
              </w:rPr>
            </w:pPr>
            <w:r w:rsidRPr="00B93947">
              <w:rPr>
                <w:rFonts w:ascii="Verdana" w:hAnsi="Verdana"/>
                <w:color w:val="1F497D" w:themeColor="text2"/>
                <w:lang w:val="es-GT"/>
              </w:rPr>
              <w:t>&lt;</w:t>
            </w:r>
            <w:r w:rsidR="00AB5E3F" w:rsidRPr="00B93947">
              <w:rPr>
                <w:rFonts w:ascii="Verdana" w:hAnsi="Verdana"/>
                <w:color w:val="1F497D" w:themeColor="text2"/>
                <w:lang w:val="es-GT"/>
              </w:rPr>
              <w:t>detalle</w:t>
            </w:r>
            <w:r w:rsidRPr="00B93947">
              <w:rPr>
                <w:rFonts w:ascii="Verdana" w:hAnsi="Verdana"/>
                <w:color w:val="1F497D" w:themeColor="text2"/>
                <w:lang w:val="es-GT"/>
              </w:rPr>
              <w:t>&gt;</w:t>
            </w:r>
          </w:p>
        </w:tc>
      </w:tr>
      <w:tr w:rsidR="002B1236" w:rsidRPr="00B93947" w14:paraId="2D211B73" w14:textId="77777777" w:rsidTr="00233CD2">
        <w:trPr>
          <w:trHeight w:val="501"/>
        </w:trPr>
        <w:tc>
          <w:tcPr>
            <w:tcW w:w="3136" w:type="dxa"/>
            <w:shd w:val="clear" w:color="auto" w:fill="DBE5F1" w:themeFill="accent1" w:themeFillTint="33"/>
          </w:tcPr>
          <w:p w14:paraId="3BE1F3D2" w14:textId="77777777" w:rsidR="002B1236" w:rsidRPr="00B93947" w:rsidRDefault="00AB5E3F" w:rsidP="00233CD2">
            <w:pPr>
              <w:rPr>
                <w:rFonts w:ascii="Verdana" w:hAnsi="Verdana"/>
                <w:b/>
                <w:color w:val="1F497D" w:themeColor="text2"/>
                <w:lang w:val="es-GT"/>
              </w:rPr>
            </w:pPr>
            <w:r w:rsidRPr="00B93947">
              <w:rPr>
                <w:rFonts w:ascii="Verdana" w:hAnsi="Verdana"/>
                <w:b/>
                <w:color w:val="1F497D" w:themeColor="text2"/>
                <w:lang w:val="es-GT"/>
              </w:rPr>
              <w:t>Fecha de aprobación</w:t>
            </w:r>
            <w:r w:rsidR="002B1236" w:rsidRPr="00B93947">
              <w:rPr>
                <w:rFonts w:ascii="Verdana" w:hAnsi="Verdana"/>
                <w:b/>
                <w:color w:val="1F497D" w:themeColor="text2"/>
                <w:lang w:val="es-GT"/>
              </w:rPr>
              <w:t>:</w:t>
            </w:r>
          </w:p>
        </w:tc>
        <w:tc>
          <w:tcPr>
            <w:tcW w:w="6273" w:type="dxa"/>
            <w:gridSpan w:val="2"/>
          </w:tcPr>
          <w:p w14:paraId="665384F8" w14:textId="77777777" w:rsidR="002B1236" w:rsidRPr="00B93947" w:rsidRDefault="002B1236" w:rsidP="00233CD2">
            <w:pPr>
              <w:rPr>
                <w:rFonts w:ascii="Verdana" w:hAnsi="Verdana"/>
                <w:lang w:val="es-GT"/>
              </w:rPr>
            </w:pPr>
            <w:r w:rsidRPr="00B93947">
              <w:rPr>
                <w:rFonts w:ascii="Verdana" w:hAnsi="Verdana"/>
                <w:color w:val="1F497D" w:themeColor="text2"/>
                <w:lang w:val="es-GT"/>
              </w:rPr>
              <w:t>&lt;dd/mmm/yy&gt;</w:t>
            </w:r>
          </w:p>
        </w:tc>
      </w:tr>
      <w:tr w:rsidR="002B1236" w:rsidRPr="00B93947" w14:paraId="22CE4B62" w14:textId="77777777" w:rsidTr="00233CD2">
        <w:trPr>
          <w:trHeight w:val="501"/>
        </w:trPr>
        <w:tc>
          <w:tcPr>
            <w:tcW w:w="3136" w:type="dxa"/>
            <w:shd w:val="clear" w:color="auto" w:fill="DBE5F1" w:themeFill="accent1" w:themeFillTint="33"/>
          </w:tcPr>
          <w:p w14:paraId="6A26E031" w14:textId="77777777" w:rsidR="002B1236" w:rsidRPr="00B93947" w:rsidRDefault="00AB5E3F" w:rsidP="00AB5E3F">
            <w:pPr>
              <w:rPr>
                <w:rFonts w:ascii="Verdana" w:hAnsi="Verdana"/>
                <w:b/>
                <w:color w:val="1F497D" w:themeColor="text2"/>
                <w:lang w:val="es-GT"/>
              </w:rPr>
            </w:pPr>
            <w:r w:rsidRPr="00B93947">
              <w:rPr>
                <w:rFonts w:ascii="Verdana" w:hAnsi="Verdana"/>
                <w:b/>
                <w:color w:val="1F497D" w:themeColor="text2"/>
                <w:lang w:val="es-GT"/>
              </w:rPr>
              <w:t>Versión Aprobada</w:t>
            </w:r>
            <w:r w:rsidR="002B1236" w:rsidRPr="00B93947">
              <w:rPr>
                <w:rFonts w:ascii="Verdana" w:hAnsi="Verdana"/>
                <w:b/>
                <w:color w:val="1F497D" w:themeColor="text2"/>
                <w:lang w:val="es-GT"/>
              </w:rPr>
              <w:t>:</w:t>
            </w:r>
          </w:p>
        </w:tc>
        <w:tc>
          <w:tcPr>
            <w:tcW w:w="6273" w:type="dxa"/>
            <w:gridSpan w:val="2"/>
          </w:tcPr>
          <w:p w14:paraId="7073BAB3" w14:textId="77777777" w:rsidR="002B1236" w:rsidRPr="00B93947" w:rsidRDefault="002B1236" w:rsidP="00233CD2">
            <w:pPr>
              <w:rPr>
                <w:rFonts w:ascii="Verdana" w:hAnsi="Verdana"/>
                <w:color w:val="1F497D" w:themeColor="text2"/>
                <w:lang w:val="es-GT"/>
              </w:rPr>
            </w:pPr>
            <w:r w:rsidRPr="00B93947">
              <w:rPr>
                <w:rFonts w:ascii="Verdana" w:hAnsi="Verdana"/>
                <w:color w:val="1F497D" w:themeColor="text2"/>
                <w:lang w:val="es-GT"/>
              </w:rPr>
              <w:t>&lt;x.x&gt;</w:t>
            </w:r>
          </w:p>
        </w:tc>
      </w:tr>
    </w:tbl>
    <w:p w14:paraId="5F2EA6DF" w14:textId="77777777" w:rsidR="00073F5B" w:rsidRPr="00B93947" w:rsidRDefault="00073F5B" w:rsidP="00073F5B">
      <w:pPr>
        <w:rPr>
          <w:rFonts w:ascii="Verdana" w:hAnsi="Verdana"/>
          <w:b/>
          <w:color w:val="365F91" w:themeColor="accent1" w:themeShade="BF"/>
          <w:sz w:val="22"/>
          <w:lang w:val="es-GT"/>
        </w:rPr>
      </w:pPr>
    </w:p>
    <w:p w14:paraId="1BC4A2AA" w14:textId="77777777" w:rsidR="00073F5B" w:rsidRPr="00B93947" w:rsidRDefault="00AB5E3F" w:rsidP="00073F5B">
      <w:pPr>
        <w:rPr>
          <w:rFonts w:ascii="Verdana" w:hAnsi="Verdana"/>
          <w:color w:val="365F91" w:themeColor="accent1" w:themeShade="BF"/>
          <w:sz w:val="22"/>
          <w:lang w:val="es-GT"/>
        </w:rPr>
      </w:pPr>
      <w:r w:rsidRPr="00B93947">
        <w:rPr>
          <w:rFonts w:ascii="Verdana" w:hAnsi="Verdana"/>
          <w:b/>
          <w:color w:val="365F91" w:themeColor="accent1" w:themeShade="BF"/>
          <w:sz w:val="22"/>
          <w:lang w:val="es-GT"/>
        </w:rPr>
        <w:t xml:space="preserve">Glosario </w:t>
      </w:r>
    </w:p>
    <w:p w14:paraId="61A10B94" w14:textId="6D757557" w:rsidR="00920794" w:rsidRPr="00B93947" w:rsidRDefault="00920794" w:rsidP="002B1236">
      <w:pPr>
        <w:spacing w:after="0" w:line="240" w:lineRule="auto"/>
        <w:rPr>
          <w:rFonts w:ascii="Verdana" w:eastAsia="Times New Roman" w:hAnsi="Verdana"/>
          <w:b/>
          <w:color w:val="000080"/>
          <w:sz w:val="28"/>
          <w:szCs w:val="28"/>
          <w:lang w:val="es-GT"/>
        </w:rPr>
      </w:pPr>
    </w:p>
    <w:p w14:paraId="4E236BDD" w14:textId="55418A61" w:rsidR="00F214B7" w:rsidRPr="00B93947" w:rsidRDefault="00F214B7">
      <w:pPr>
        <w:rPr>
          <w:rFonts w:ascii="Verdana" w:eastAsia="Times New Roman" w:hAnsi="Verdana"/>
          <w:b/>
          <w:color w:val="000080"/>
          <w:sz w:val="28"/>
          <w:szCs w:val="28"/>
          <w:lang w:val="es-GT"/>
        </w:rPr>
      </w:pPr>
      <w:r w:rsidRPr="00B93947">
        <w:rPr>
          <w:rFonts w:ascii="Verdana" w:eastAsia="Times New Roman" w:hAnsi="Verdana"/>
          <w:b/>
          <w:color w:val="000080"/>
          <w:sz w:val="28"/>
          <w:szCs w:val="28"/>
          <w:lang w:val="es-GT"/>
        </w:rPr>
        <w:br w:type="page"/>
      </w:r>
    </w:p>
    <w:p w14:paraId="7F6FB43E" w14:textId="77777777" w:rsidR="00F214B7" w:rsidRPr="00B93947" w:rsidRDefault="00F214B7" w:rsidP="00F214B7">
      <w:pPr>
        <w:rPr>
          <w:rFonts w:ascii="Verdana" w:hAnsi="Verdana"/>
          <w:b/>
          <w:color w:val="365F91" w:themeColor="accent1" w:themeShade="BF"/>
          <w:sz w:val="22"/>
          <w:lang w:val="es-GT"/>
        </w:rPr>
      </w:pPr>
    </w:p>
    <w:sdt>
      <w:sdtPr>
        <w:rPr>
          <w:rFonts w:ascii="Verdana" w:hAnsi="Verdana"/>
          <w:b w:val="0"/>
          <w:bCs w:val="0"/>
          <w:caps w:val="0"/>
          <w:color w:val="auto"/>
          <w:spacing w:val="0"/>
          <w:sz w:val="20"/>
          <w:szCs w:val="20"/>
        </w:rPr>
        <w:id w:val="1012341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CD71EA" w14:textId="2BC01578" w:rsidR="00E60650" w:rsidRPr="00B93947" w:rsidRDefault="00E60650">
          <w:pPr>
            <w:pStyle w:val="TtuloTDC"/>
            <w:rPr>
              <w:rFonts w:ascii="Verdana" w:hAnsi="Verdana"/>
            </w:rPr>
          </w:pPr>
          <w:r w:rsidRPr="00B93947">
            <w:rPr>
              <w:rFonts w:ascii="Verdana" w:hAnsi="Verdana"/>
            </w:rPr>
            <w:t>Contents</w:t>
          </w:r>
        </w:p>
        <w:p w14:paraId="7467B6B0" w14:textId="6D2C37EC" w:rsidR="00562719" w:rsidRDefault="00E60650">
          <w:pPr>
            <w:pStyle w:val="TDC1"/>
            <w:tabs>
              <w:tab w:val="left" w:pos="600"/>
              <w:tab w:val="right" w:leader="underscore" w:pos="9350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val="es-GT" w:eastAsia="es-GT" w:bidi="ar-SA"/>
            </w:rPr>
          </w:pPr>
          <w:r w:rsidRPr="00B93947">
            <w:rPr>
              <w:rFonts w:ascii="Verdana" w:hAnsi="Verdana"/>
              <w:b w:val="0"/>
              <w:bCs w:val="0"/>
              <w:i w:val="0"/>
              <w:iCs w:val="0"/>
            </w:rPr>
            <w:fldChar w:fldCharType="begin"/>
          </w:r>
          <w:r w:rsidRPr="00B93947">
            <w:rPr>
              <w:rFonts w:ascii="Verdana" w:hAnsi="Verdana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B93947">
            <w:rPr>
              <w:rFonts w:ascii="Verdana" w:hAnsi="Verdana"/>
              <w:b w:val="0"/>
              <w:bCs w:val="0"/>
              <w:i w:val="0"/>
              <w:iCs w:val="0"/>
            </w:rPr>
            <w:fldChar w:fldCharType="separate"/>
          </w:r>
          <w:hyperlink w:anchor="_Toc45819695" w:history="1"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1.</w:t>
            </w:r>
            <w:r w:rsidR="00562719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val="es-GT" w:eastAsia="es-GT" w:bidi="ar-SA"/>
              </w:rPr>
              <w:tab/>
            </w:r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informacion del proyecto</w:t>
            </w:r>
            <w:r w:rsidR="00562719">
              <w:rPr>
                <w:noProof/>
                <w:webHidden/>
              </w:rPr>
              <w:tab/>
            </w:r>
            <w:r w:rsidR="00562719">
              <w:rPr>
                <w:noProof/>
                <w:webHidden/>
              </w:rPr>
              <w:fldChar w:fldCharType="begin"/>
            </w:r>
            <w:r w:rsidR="00562719">
              <w:rPr>
                <w:noProof/>
                <w:webHidden/>
              </w:rPr>
              <w:instrText xml:space="preserve"> PAGEREF _Toc45819695 \h </w:instrText>
            </w:r>
            <w:r w:rsidR="00562719">
              <w:rPr>
                <w:noProof/>
                <w:webHidden/>
              </w:rPr>
            </w:r>
            <w:r w:rsidR="00562719">
              <w:rPr>
                <w:noProof/>
                <w:webHidden/>
              </w:rPr>
              <w:fldChar w:fldCharType="separate"/>
            </w:r>
            <w:r w:rsidR="00562719">
              <w:rPr>
                <w:noProof/>
                <w:webHidden/>
              </w:rPr>
              <w:t>4</w:t>
            </w:r>
            <w:r w:rsidR="00562719">
              <w:rPr>
                <w:noProof/>
                <w:webHidden/>
              </w:rPr>
              <w:fldChar w:fldCharType="end"/>
            </w:r>
          </w:hyperlink>
        </w:p>
        <w:p w14:paraId="49D8633E" w14:textId="4B46895C" w:rsidR="00562719" w:rsidRDefault="005A4E56">
          <w:pPr>
            <w:pStyle w:val="TDC2"/>
            <w:tabs>
              <w:tab w:val="right" w:leader="underscore" w:pos="9350"/>
            </w:tabs>
            <w:rPr>
              <w:b w:val="0"/>
              <w:bCs w:val="0"/>
              <w:noProof/>
              <w:lang w:val="es-GT" w:eastAsia="es-GT" w:bidi="ar-SA"/>
            </w:rPr>
          </w:pPr>
          <w:hyperlink w:anchor="_Toc45819696" w:history="1"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descripcion</w:t>
            </w:r>
            <w:r w:rsidR="00562719">
              <w:rPr>
                <w:noProof/>
                <w:webHidden/>
              </w:rPr>
              <w:tab/>
            </w:r>
            <w:r w:rsidR="00562719">
              <w:rPr>
                <w:noProof/>
                <w:webHidden/>
              </w:rPr>
              <w:fldChar w:fldCharType="begin"/>
            </w:r>
            <w:r w:rsidR="00562719">
              <w:rPr>
                <w:noProof/>
                <w:webHidden/>
              </w:rPr>
              <w:instrText xml:space="preserve"> PAGEREF _Toc45819696 \h </w:instrText>
            </w:r>
            <w:r w:rsidR="00562719">
              <w:rPr>
                <w:noProof/>
                <w:webHidden/>
              </w:rPr>
            </w:r>
            <w:r w:rsidR="00562719">
              <w:rPr>
                <w:noProof/>
                <w:webHidden/>
              </w:rPr>
              <w:fldChar w:fldCharType="separate"/>
            </w:r>
            <w:r w:rsidR="00562719">
              <w:rPr>
                <w:noProof/>
                <w:webHidden/>
              </w:rPr>
              <w:t>4</w:t>
            </w:r>
            <w:r w:rsidR="00562719">
              <w:rPr>
                <w:noProof/>
                <w:webHidden/>
              </w:rPr>
              <w:fldChar w:fldCharType="end"/>
            </w:r>
          </w:hyperlink>
        </w:p>
        <w:p w14:paraId="0D640B2E" w14:textId="1901C7C3" w:rsidR="00562719" w:rsidRDefault="005A4E56">
          <w:pPr>
            <w:pStyle w:val="TDC2"/>
            <w:tabs>
              <w:tab w:val="right" w:leader="underscore" w:pos="9350"/>
            </w:tabs>
            <w:rPr>
              <w:b w:val="0"/>
              <w:bCs w:val="0"/>
              <w:noProof/>
              <w:lang w:val="es-GT" w:eastAsia="es-GT" w:bidi="ar-SA"/>
            </w:rPr>
          </w:pPr>
          <w:hyperlink w:anchor="_Toc45819697" w:history="1"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objetivos</w:t>
            </w:r>
            <w:r w:rsidR="00562719">
              <w:rPr>
                <w:noProof/>
                <w:webHidden/>
              </w:rPr>
              <w:tab/>
            </w:r>
            <w:r w:rsidR="00562719">
              <w:rPr>
                <w:noProof/>
                <w:webHidden/>
              </w:rPr>
              <w:fldChar w:fldCharType="begin"/>
            </w:r>
            <w:r w:rsidR="00562719">
              <w:rPr>
                <w:noProof/>
                <w:webHidden/>
              </w:rPr>
              <w:instrText xml:space="preserve"> PAGEREF _Toc45819697 \h </w:instrText>
            </w:r>
            <w:r w:rsidR="00562719">
              <w:rPr>
                <w:noProof/>
                <w:webHidden/>
              </w:rPr>
            </w:r>
            <w:r w:rsidR="00562719">
              <w:rPr>
                <w:noProof/>
                <w:webHidden/>
              </w:rPr>
              <w:fldChar w:fldCharType="separate"/>
            </w:r>
            <w:r w:rsidR="00562719">
              <w:rPr>
                <w:noProof/>
                <w:webHidden/>
              </w:rPr>
              <w:t>4</w:t>
            </w:r>
            <w:r w:rsidR="00562719">
              <w:rPr>
                <w:noProof/>
                <w:webHidden/>
              </w:rPr>
              <w:fldChar w:fldCharType="end"/>
            </w:r>
          </w:hyperlink>
        </w:p>
        <w:p w14:paraId="520DAC64" w14:textId="160403B5" w:rsidR="00562719" w:rsidRDefault="005A4E56">
          <w:pPr>
            <w:pStyle w:val="TDC2"/>
            <w:tabs>
              <w:tab w:val="right" w:leader="underscore" w:pos="9350"/>
            </w:tabs>
            <w:rPr>
              <w:b w:val="0"/>
              <w:bCs w:val="0"/>
              <w:noProof/>
              <w:lang w:val="es-GT" w:eastAsia="es-GT" w:bidi="ar-SA"/>
            </w:rPr>
          </w:pPr>
          <w:hyperlink w:anchor="_Toc45819698" w:history="1"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objetivos estrategicos</w:t>
            </w:r>
            <w:r w:rsidR="00562719">
              <w:rPr>
                <w:noProof/>
                <w:webHidden/>
              </w:rPr>
              <w:tab/>
            </w:r>
            <w:r w:rsidR="00562719">
              <w:rPr>
                <w:noProof/>
                <w:webHidden/>
              </w:rPr>
              <w:fldChar w:fldCharType="begin"/>
            </w:r>
            <w:r w:rsidR="00562719">
              <w:rPr>
                <w:noProof/>
                <w:webHidden/>
              </w:rPr>
              <w:instrText xml:space="preserve"> PAGEREF _Toc45819698 \h </w:instrText>
            </w:r>
            <w:r w:rsidR="00562719">
              <w:rPr>
                <w:noProof/>
                <w:webHidden/>
              </w:rPr>
            </w:r>
            <w:r w:rsidR="00562719">
              <w:rPr>
                <w:noProof/>
                <w:webHidden/>
              </w:rPr>
              <w:fldChar w:fldCharType="separate"/>
            </w:r>
            <w:r w:rsidR="00562719">
              <w:rPr>
                <w:noProof/>
                <w:webHidden/>
              </w:rPr>
              <w:t>4</w:t>
            </w:r>
            <w:r w:rsidR="00562719">
              <w:rPr>
                <w:noProof/>
                <w:webHidden/>
              </w:rPr>
              <w:fldChar w:fldCharType="end"/>
            </w:r>
          </w:hyperlink>
        </w:p>
        <w:p w14:paraId="719B5982" w14:textId="7AC7A793" w:rsidR="00562719" w:rsidRDefault="005A4E56">
          <w:pPr>
            <w:pStyle w:val="TDC1"/>
            <w:tabs>
              <w:tab w:val="left" w:pos="600"/>
              <w:tab w:val="right" w:leader="underscore" w:pos="9350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val="es-GT" w:eastAsia="es-GT" w:bidi="ar-SA"/>
            </w:rPr>
          </w:pPr>
          <w:hyperlink w:anchor="_Toc45819699" w:history="1"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2.</w:t>
            </w:r>
            <w:r w:rsidR="00562719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val="es-GT" w:eastAsia="es-GT" w:bidi="ar-SA"/>
              </w:rPr>
              <w:tab/>
            </w:r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alcance y limites</w:t>
            </w:r>
            <w:r w:rsidR="00562719">
              <w:rPr>
                <w:noProof/>
                <w:webHidden/>
              </w:rPr>
              <w:tab/>
            </w:r>
            <w:r w:rsidR="00562719">
              <w:rPr>
                <w:noProof/>
                <w:webHidden/>
              </w:rPr>
              <w:fldChar w:fldCharType="begin"/>
            </w:r>
            <w:r w:rsidR="00562719">
              <w:rPr>
                <w:noProof/>
                <w:webHidden/>
              </w:rPr>
              <w:instrText xml:space="preserve"> PAGEREF _Toc45819699 \h </w:instrText>
            </w:r>
            <w:r w:rsidR="00562719">
              <w:rPr>
                <w:noProof/>
                <w:webHidden/>
              </w:rPr>
            </w:r>
            <w:r w:rsidR="00562719">
              <w:rPr>
                <w:noProof/>
                <w:webHidden/>
              </w:rPr>
              <w:fldChar w:fldCharType="separate"/>
            </w:r>
            <w:r w:rsidR="00562719">
              <w:rPr>
                <w:noProof/>
                <w:webHidden/>
              </w:rPr>
              <w:t>5</w:t>
            </w:r>
            <w:r w:rsidR="00562719">
              <w:rPr>
                <w:noProof/>
                <w:webHidden/>
              </w:rPr>
              <w:fldChar w:fldCharType="end"/>
            </w:r>
          </w:hyperlink>
        </w:p>
        <w:p w14:paraId="6FC5C09E" w14:textId="1A6639E1" w:rsidR="00562719" w:rsidRDefault="005A4E56">
          <w:pPr>
            <w:pStyle w:val="TDC2"/>
            <w:tabs>
              <w:tab w:val="right" w:leader="underscore" w:pos="9350"/>
            </w:tabs>
            <w:rPr>
              <w:b w:val="0"/>
              <w:bCs w:val="0"/>
              <w:noProof/>
              <w:lang w:val="es-GT" w:eastAsia="es-GT" w:bidi="ar-SA"/>
            </w:rPr>
          </w:pPr>
          <w:hyperlink w:anchor="_Toc45819700" w:history="1"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alcance</w:t>
            </w:r>
            <w:r w:rsidR="00562719">
              <w:rPr>
                <w:noProof/>
                <w:webHidden/>
              </w:rPr>
              <w:tab/>
            </w:r>
            <w:r w:rsidR="00562719">
              <w:rPr>
                <w:noProof/>
                <w:webHidden/>
              </w:rPr>
              <w:fldChar w:fldCharType="begin"/>
            </w:r>
            <w:r w:rsidR="00562719">
              <w:rPr>
                <w:noProof/>
                <w:webHidden/>
              </w:rPr>
              <w:instrText xml:space="preserve"> PAGEREF _Toc45819700 \h </w:instrText>
            </w:r>
            <w:r w:rsidR="00562719">
              <w:rPr>
                <w:noProof/>
                <w:webHidden/>
              </w:rPr>
            </w:r>
            <w:r w:rsidR="00562719">
              <w:rPr>
                <w:noProof/>
                <w:webHidden/>
              </w:rPr>
              <w:fldChar w:fldCharType="separate"/>
            </w:r>
            <w:r w:rsidR="00562719">
              <w:rPr>
                <w:noProof/>
                <w:webHidden/>
              </w:rPr>
              <w:t>5</w:t>
            </w:r>
            <w:r w:rsidR="00562719">
              <w:rPr>
                <w:noProof/>
                <w:webHidden/>
              </w:rPr>
              <w:fldChar w:fldCharType="end"/>
            </w:r>
          </w:hyperlink>
        </w:p>
        <w:p w14:paraId="107B58EC" w14:textId="4F99F5ED" w:rsidR="00562719" w:rsidRDefault="005A4E56">
          <w:pPr>
            <w:pStyle w:val="TDC2"/>
            <w:tabs>
              <w:tab w:val="right" w:leader="underscore" w:pos="9350"/>
            </w:tabs>
            <w:rPr>
              <w:b w:val="0"/>
              <w:bCs w:val="0"/>
              <w:noProof/>
              <w:lang w:val="es-GT" w:eastAsia="es-GT" w:bidi="ar-SA"/>
            </w:rPr>
          </w:pPr>
          <w:hyperlink w:anchor="_Toc45819701" w:history="1"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limites</w:t>
            </w:r>
            <w:r w:rsidR="00562719">
              <w:rPr>
                <w:noProof/>
                <w:webHidden/>
              </w:rPr>
              <w:tab/>
            </w:r>
            <w:r w:rsidR="00562719">
              <w:rPr>
                <w:noProof/>
                <w:webHidden/>
              </w:rPr>
              <w:fldChar w:fldCharType="begin"/>
            </w:r>
            <w:r w:rsidR="00562719">
              <w:rPr>
                <w:noProof/>
                <w:webHidden/>
              </w:rPr>
              <w:instrText xml:space="preserve"> PAGEREF _Toc45819701 \h </w:instrText>
            </w:r>
            <w:r w:rsidR="00562719">
              <w:rPr>
                <w:noProof/>
                <w:webHidden/>
              </w:rPr>
            </w:r>
            <w:r w:rsidR="00562719">
              <w:rPr>
                <w:noProof/>
                <w:webHidden/>
              </w:rPr>
              <w:fldChar w:fldCharType="separate"/>
            </w:r>
            <w:r w:rsidR="00562719">
              <w:rPr>
                <w:noProof/>
                <w:webHidden/>
              </w:rPr>
              <w:t>5</w:t>
            </w:r>
            <w:r w:rsidR="00562719">
              <w:rPr>
                <w:noProof/>
                <w:webHidden/>
              </w:rPr>
              <w:fldChar w:fldCharType="end"/>
            </w:r>
          </w:hyperlink>
        </w:p>
        <w:p w14:paraId="670F2262" w14:textId="2B402CC7" w:rsidR="00562719" w:rsidRDefault="005A4E56">
          <w:pPr>
            <w:pStyle w:val="TDC1"/>
            <w:tabs>
              <w:tab w:val="left" w:pos="600"/>
              <w:tab w:val="right" w:leader="underscore" w:pos="9350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val="es-GT" w:eastAsia="es-GT" w:bidi="ar-SA"/>
            </w:rPr>
          </w:pPr>
          <w:hyperlink w:anchor="_Toc45819702" w:history="1"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3.</w:t>
            </w:r>
            <w:r w:rsidR="00562719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val="es-GT" w:eastAsia="es-GT" w:bidi="ar-SA"/>
              </w:rPr>
              <w:tab/>
            </w:r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riesgos y comunicacion</w:t>
            </w:r>
            <w:r w:rsidR="00562719">
              <w:rPr>
                <w:noProof/>
                <w:webHidden/>
              </w:rPr>
              <w:tab/>
            </w:r>
            <w:r w:rsidR="00562719">
              <w:rPr>
                <w:noProof/>
                <w:webHidden/>
              </w:rPr>
              <w:fldChar w:fldCharType="begin"/>
            </w:r>
            <w:r w:rsidR="00562719">
              <w:rPr>
                <w:noProof/>
                <w:webHidden/>
              </w:rPr>
              <w:instrText xml:space="preserve"> PAGEREF _Toc45819702 \h </w:instrText>
            </w:r>
            <w:r w:rsidR="00562719">
              <w:rPr>
                <w:noProof/>
                <w:webHidden/>
              </w:rPr>
            </w:r>
            <w:r w:rsidR="00562719">
              <w:rPr>
                <w:noProof/>
                <w:webHidden/>
              </w:rPr>
              <w:fldChar w:fldCharType="separate"/>
            </w:r>
            <w:r w:rsidR="00562719">
              <w:rPr>
                <w:noProof/>
                <w:webHidden/>
              </w:rPr>
              <w:t>6</w:t>
            </w:r>
            <w:r w:rsidR="00562719">
              <w:rPr>
                <w:noProof/>
                <w:webHidden/>
              </w:rPr>
              <w:fldChar w:fldCharType="end"/>
            </w:r>
          </w:hyperlink>
        </w:p>
        <w:p w14:paraId="4AA702D6" w14:textId="749C593B" w:rsidR="00562719" w:rsidRDefault="005A4E56">
          <w:pPr>
            <w:pStyle w:val="TDC2"/>
            <w:tabs>
              <w:tab w:val="right" w:leader="underscore" w:pos="9350"/>
            </w:tabs>
            <w:rPr>
              <w:b w:val="0"/>
              <w:bCs w:val="0"/>
              <w:noProof/>
              <w:lang w:val="es-GT" w:eastAsia="es-GT" w:bidi="ar-SA"/>
            </w:rPr>
          </w:pPr>
          <w:hyperlink w:anchor="_Toc45819703" w:history="1"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analisis de riesgos</w:t>
            </w:r>
            <w:r w:rsidR="00562719">
              <w:rPr>
                <w:noProof/>
                <w:webHidden/>
              </w:rPr>
              <w:tab/>
            </w:r>
            <w:r w:rsidR="00562719">
              <w:rPr>
                <w:noProof/>
                <w:webHidden/>
              </w:rPr>
              <w:fldChar w:fldCharType="begin"/>
            </w:r>
            <w:r w:rsidR="00562719">
              <w:rPr>
                <w:noProof/>
                <w:webHidden/>
              </w:rPr>
              <w:instrText xml:space="preserve"> PAGEREF _Toc45819703 \h </w:instrText>
            </w:r>
            <w:r w:rsidR="00562719">
              <w:rPr>
                <w:noProof/>
                <w:webHidden/>
              </w:rPr>
            </w:r>
            <w:r w:rsidR="00562719">
              <w:rPr>
                <w:noProof/>
                <w:webHidden/>
              </w:rPr>
              <w:fldChar w:fldCharType="separate"/>
            </w:r>
            <w:r w:rsidR="00562719">
              <w:rPr>
                <w:noProof/>
                <w:webHidden/>
              </w:rPr>
              <w:t>6</w:t>
            </w:r>
            <w:r w:rsidR="00562719">
              <w:rPr>
                <w:noProof/>
                <w:webHidden/>
              </w:rPr>
              <w:fldChar w:fldCharType="end"/>
            </w:r>
          </w:hyperlink>
        </w:p>
        <w:p w14:paraId="0424A18A" w14:textId="74431216" w:rsidR="00562719" w:rsidRDefault="005A4E56">
          <w:pPr>
            <w:pStyle w:val="TDC3"/>
            <w:tabs>
              <w:tab w:val="right" w:leader="underscore" w:pos="9350"/>
            </w:tabs>
            <w:rPr>
              <w:noProof/>
              <w:sz w:val="22"/>
              <w:szCs w:val="22"/>
              <w:lang w:val="es-GT" w:eastAsia="es-GT" w:bidi="ar-SA"/>
            </w:rPr>
          </w:pPr>
          <w:hyperlink w:anchor="_Toc45819704" w:history="1"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identificacion de riesgos</w:t>
            </w:r>
            <w:r w:rsidR="00562719">
              <w:rPr>
                <w:noProof/>
                <w:webHidden/>
              </w:rPr>
              <w:tab/>
            </w:r>
            <w:r w:rsidR="00562719">
              <w:rPr>
                <w:noProof/>
                <w:webHidden/>
              </w:rPr>
              <w:fldChar w:fldCharType="begin"/>
            </w:r>
            <w:r w:rsidR="00562719">
              <w:rPr>
                <w:noProof/>
                <w:webHidden/>
              </w:rPr>
              <w:instrText xml:space="preserve"> PAGEREF _Toc45819704 \h </w:instrText>
            </w:r>
            <w:r w:rsidR="00562719">
              <w:rPr>
                <w:noProof/>
                <w:webHidden/>
              </w:rPr>
            </w:r>
            <w:r w:rsidR="00562719">
              <w:rPr>
                <w:noProof/>
                <w:webHidden/>
              </w:rPr>
              <w:fldChar w:fldCharType="separate"/>
            </w:r>
            <w:r w:rsidR="00562719">
              <w:rPr>
                <w:noProof/>
                <w:webHidden/>
              </w:rPr>
              <w:t>6</w:t>
            </w:r>
            <w:r w:rsidR="00562719">
              <w:rPr>
                <w:noProof/>
                <w:webHidden/>
              </w:rPr>
              <w:fldChar w:fldCharType="end"/>
            </w:r>
          </w:hyperlink>
        </w:p>
        <w:p w14:paraId="0C55DDCA" w14:textId="1CE010A4" w:rsidR="00562719" w:rsidRDefault="005A4E56">
          <w:pPr>
            <w:pStyle w:val="TDC3"/>
            <w:tabs>
              <w:tab w:val="right" w:leader="underscore" w:pos="9350"/>
            </w:tabs>
            <w:rPr>
              <w:noProof/>
              <w:sz w:val="22"/>
              <w:szCs w:val="22"/>
              <w:lang w:val="es-GT" w:eastAsia="es-GT" w:bidi="ar-SA"/>
            </w:rPr>
          </w:pPr>
          <w:hyperlink w:anchor="_Toc45819705" w:history="1"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priorizacion de riesgos</w:t>
            </w:r>
            <w:r w:rsidR="00562719">
              <w:rPr>
                <w:noProof/>
                <w:webHidden/>
              </w:rPr>
              <w:tab/>
            </w:r>
            <w:r w:rsidR="00562719">
              <w:rPr>
                <w:noProof/>
                <w:webHidden/>
              </w:rPr>
              <w:fldChar w:fldCharType="begin"/>
            </w:r>
            <w:r w:rsidR="00562719">
              <w:rPr>
                <w:noProof/>
                <w:webHidden/>
              </w:rPr>
              <w:instrText xml:space="preserve"> PAGEREF _Toc45819705 \h </w:instrText>
            </w:r>
            <w:r w:rsidR="00562719">
              <w:rPr>
                <w:noProof/>
                <w:webHidden/>
              </w:rPr>
            </w:r>
            <w:r w:rsidR="00562719">
              <w:rPr>
                <w:noProof/>
                <w:webHidden/>
              </w:rPr>
              <w:fldChar w:fldCharType="separate"/>
            </w:r>
            <w:r w:rsidR="00562719">
              <w:rPr>
                <w:noProof/>
                <w:webHidden/>
              </w:rPr>
              <w:t>6</w:t>
            </w:r>
            <w:r w:rsidR="00562719">
              <w:rPr>
                <w:noProof/>
                <w:webHidden/>
              </w:rPr>
              <w:fldChar w:fldCharType="end"/>
            </w:r>
          </w:hyperlink>
        </w:p>
        <w:p w14:paraId="552A39C4" w14:textId="334C00B1" w:rsidR="00562719" w:rsidRDefault="005A4E56">
          <w:pPr>
            <w:pStyle w:val="TDC3"/>
            <w:tabs>
              <w:tab w:val="right" w:leader="underscore" w:pos="9350"/>
            </w:tabs>
            <w:rPr>
              <w:noProof/>
              <w:sz w:val="22"/>
              <w:szCs w:val="22"/>
              <w:lang w:val="es-GT" w:eastAsia="es-GT" w:bidi="ar-SA"/>
            </w:rPr>
          </w:pPr>
          <w:hyperlink w:anchor="_Toc45819706" w:history="1"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mitigacion de riegos</w:t>
            </w:r>
            <w:r w:rsidR="00562719">
              <w:rPr>
                <w:noProof/>
                <w:webHidden/>
              </w:rPr>
              <w:tab/>
            </w:r>
            <w:r w:rsidR="00562719">
              <w:rPr>
                <w:noProof/>
                <w:webHidden/>
              </w:rPr>
              <w:fldChar w:fldCharType="begin"/>
            </w:r>
            <w:r w:rsidR="00562719">
              <w:rPr>
                <w:noProof/>
                <w:webHidden/>
              </w:rPr>
              <w:instrText xml:space="preserve"> PAGEREF _Toc45819706 \h </w:instrText>
            </w:r>
            <w:r w:rsidR="00562719">
              <w:rPr>
                <w:noProof/>
                <w:webHidden/>
              </w:rPr>
            </w:r>
            <w:r w:rsidR="00562719">
              <w:rPr>
                <w:noProof/>
                <w:webHidden/>
              </w:rPr>
              <w:fldChar w:fldCharType="separate"/>
            </w:r>
            <w:r w:rsidR="00562719">
              <w:rPr>
                <w:noProof/>
                <w:webHidden/>
              </w:rPr>
              <w:t>6</w:t>
            </w:r>
            <w:r w:rsidR="00562719">
              <w:rPr>
                <w:noProof/>
                <w:webHidden/>
              </w:rPr>
              <w:fldChar w:fldCharType="end"/>
            </w:r>
          </w:hyperlink>
        </w:p>
        <w:p w14:paraId="4FF6F48F" w14:textId="6F44580B" w:rsidR="00562719" w:rsidRDefault="005A4E56">
          <w:pPr>
            <w:pStyle w:val="TDC3"/>
            <w:tabs>
              <w:tab w:val="right" w:leader="underscore" w:pos="9350"/>
            </w:tabs>
            <w:rPr>
              <w:noProof/>
              <w:sz w:val="22"/>
              <w:szCs w:val="22"/>
              <w:lang w:val="es-GT" w:eastAsia="es-GT" w:bidi="ar-SA"/>
            </w:rPr>
          </w:pPr>
          <w:hyperlink w:anchor="_Toc45819707" w:history="1"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tabla de riesgos</w:t>
            </w:r>
            <w:r w:rsidR="00562719">
              <w:rPr>
                <w:noProof/>
                <w:webHidden/>
              </w:rPr>
              <w:tab/>
            </w:r>
            <w:r w:rsidR="00562719">
              <w:rPr>
                <w:noProof/>
                <w:webHidden/>
              </w:rPr>
              <w:fldChar w:fldCharType="begin"/>
            </w:r>
            <w:r w:rsidR="00562719">
              <w:rPr>
                <w:noProof/>
                <w:webHidden/>
              </w:rPr>
              <w:instrText xml:space="preserve"> PAGEREF _Toc45819707 \h </w:instrText>
            </w:r>
            <w:r w:rsidR="00562719">
              <w:rPr>
                <w:noProof/>
                <w:webHidden/>
              </w:rPr>
            </w:r>
            <w:r w:rsidR="00562719">
              <w:rPr>
                <w:noProof/>
                <w:webHidden/>
              </w:rPr>
              <w:fldChar w:fldCharType="separate"/>
            </w:r>
            <w:r w:rsidR="00562719">
              <w:rPr>
                <w:noProof/>
                <w:webHidden/>
              </w:rPr>
              <w:t>6</w:t>
            </w:r>
            <w:r w:rsidR="00562719">
              <w:rPr>
                <w:noProof/>
                <w:webHidden/>
              </w:rPr>
              <w:fldChar w:fldCharType="end"/>
            </w:r>
          </w:hyperlink>
        </w:p>
        <w:p w14:paraId="5011026A" w14:textId="217D9288" w:rsidR="00562719" w:rsidRDefault="005A4E56">
          <w:pPr>
            <w:pStyle w:val="TDC2"/>
            <w:tabs>
              <w:tab w:val="right" w:leader="underscore" w:pos="9350"/>
            </w:tabs>
            <w:rPr>
              <w:b w:val="0"/>
              <w:bCs w:val="0"/>
              <w:noProof/>
              <w:lang w:val="es-GT" w:eastAsia="es-GT" w:bidi="ar-SA"/>
            </w:rPr>
          </w:pPr>
          <w:hyperlink w:anchor="_Toc45819708" w:history="1"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plan de comunicacion</w:t>
            </w:r>
            <w:r w:rsidR="00562719">
              <w:rPr>
                <w:noProof/>
                <w:webHidden/>
              </w:rPr>
              <w:tab/>
            </w:r>
            <w:r w:rsidR="00562719">
              <w:rPr>
                <w:noProof/>
                <w:webHidden/>
              </w:rPr>
              <w:fldChar w:fldCharType="begin"/>
            </w:r>
            <w:r w:rsidR="00562719">
              <w:rPr>
                <w:noProof/>
                <w:webHidden/>
              </w:rPr>
              <w:instrText xml:space="preserve"> PAGEREF _Toc45819708 \h </w:instrText>
            </w:r>
            <w:r w:rsidR="00562719">
              <w:rPr>
                <w:noProof/>
                <w:webHidden/>
              </w:rPr>
            </w:r>
            <w:r w:rsidR="00562719">
              <w:rPr>
                <w:noProof/>
                <w:webHidden/>
              </w:rPr>
              <w:fldChar w:fldCharType="separate"/>
            </w:r>
            <w:r w:rsidR="00562719">
              <w:rPr>
                <w:noProof/>
                <w:webHidden/>
              </w:rPr>
              <w:t>7</w:t>
            </w:r>
            <w:r w:rsidR="00562719">
              <w:rPr>
                <w:noProof/>
                <w:webHidden/>
              </w:rPr>
              <w:fldChar w:fldCharType="end"/>
            </w:r>
          </w:hyperlink>
        </w:p>
        <w:p w14:paraId="37968F00" w14:textId="62DA677C" w:rsidR="00562719" w:rsidRDefault="005A4E56">
          <w:pPr>
            <w:pStyle w:val="TDC3"/>
            <w:tabs>
              <w:tab w:val="right" w:leader="underscore" w:pos="9350"/>
            </w:tabs>
            <w:rPr>
              <w:noProof/>
              <w:sz w:val="22"/>
              <w:szCs w:val="22"/>
              <w:lang w:val="es-GT" w:eastAsia="es-GT" w:bidi="ar-SA"/>
            </w:rPr>
          </w:pPr>
          <w:hyperlink w:anchor="_Toc45819709" w:history="1"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identificacion de interesados</w:t>
            </w:r>
            <w:r w:rsidR="00562719">
              <w:rPr>
                <w:noProof/>
                <w:webHidden/>
              </w:rPr>
              <w:tab/>
            </w:r>
            <w:r w:rsidR="00562719">
              <w:rPr>
                <w:noProof/>
                <w:webHidden/>
              </w:rPr>
              <w:fldChar w:fldCharType="begin"/>
            </w:r>
            <w:r w:rsidR="00562719">
              <w:rPr>
                <w:noProof/>
                <w:webHidden/>
              </w:rPr>
              <w:instrText xml:space="preserve"> PAGEREF _Toc45819709 \h </w:instrText>
            </w:r>
            <w:r w:rsidR="00562719">
              <w:rPr>
                <w:noProof/>
                <w:webHidden/>
              </w:rPr>
            </w:r>
            <w:r w:rsidR="00562719">
              <w:rPr>
                <w:noProof/>
                <w:webHidden/>
              </w:rPr>
              <w:fldChar w:fldCharType="separate"/>
            </w:r>
            <w:r w:rsidR="00562719">
              <w:rPr>
                <w:noProof/>
                <w:webHidden/>
              </w:rPr>
              <w:t>7</w:t>
            </w:r>
            <w:r w:rsidR="00562719">
              <w:rPr>
                <w:noProof/>
                <w:webHidden/>
              </w:rPr>
              <w:fldChar w:fldCharType="end"/>
            </w:r>
          </w:hyperlink>
        </w:p>
        <w:p w14:paraId="25F8BB75" w14:textId="4E46DBF7" w:rsidR="00562719" w:rsidRDefault="005A4E56">
          <w:pPr>
            <w:pStyle w:val="TDC3"/>
            <w:tabs>
              <w:tab w:val="right" w:leader="underscore" w:pos="9350"/>
            </w:tabs>
            <w:rPr>
              <w:noProof/>
              <w:sz w:val="22"/>
              <w:szCs w:val="22"/>
              <w:lang w:val="es-GT" w:eastAsia="es-GT" w:bidi="ar-SA"/>
            </w:rPr>
          </w:pPr>
          <w:hyperlink w:anchor="_Toc45819710" w:history="1"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GRUPOS, FRECUENCIA y forma de comunicacion</w:t>
            </w:r>
            <w:r w:rsidR="00562719">
              <w:rPr>
                <w:noProof/>
                <w:webHidden/>
              </w:rPr>
              <w:tab/>
            </w:r>
            <w:r w:rsidR="00562719">
              <w:rPr>
                <w:noProof/>
                <w:webHidden/>
              </w:rPr>
              <w:fldChar w:fldCharType="begin"/>
            </w:r>
            <w:r w:rsidR="00562719">
              <w:rPr>
                <w:noProof/>
                <w:webHidden/>
              </w:rPr>
              <w:instrText xml:space="preserve"> PAGEREF _Toc45819710 \h </w:instrText>
            </w:r>
            <w:r w:rsidR="00562719">
              <w:rPr>
                <w:noProof/>
                <w:webHidden/>
              </w:rPr>
            </w:r>
            <w:r w:rsidR="00562719">
              <w:rPr>
                <w:noProof/>
                <w:webHidden/>
              </w:rPr>
              <w:fldChar w:fldCharType="separate"/>
            </w:r>
            <w:r w:rsidR="00562719">
              <w:rPr>
                <w:noProof/>
                <w:webHidden/>
              </w:rPr>
              <w:t>7</w:t>
            </w:r>
            <w:r w:rsidR="00562719">
              <w:rPr>
                <w:noProof/>
                <w:webHidden/>
              </w:rPr>
              <w:fldChar w:fldCharType="end"/>
            </w:r>
          </w:hyperlink>
        </w:p>
        <w:p w14:paraId="523C43C8" w14:textId="2C490EAE" w:rsidR="00562719" w:rsidRDefault="005A4E56">
          <w:pPr>
            <w:pStyle w:val="TDC1"/>
            <w:tabs>
              <w:tab w:val="left" w:pos="600"/>
              <w:tab w:val="right" w:leader="underscore" w:pos="9350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val="es-GT" w:eastAsia="es-GT" w:bidi="ar-SA"/>
            </w:rPr>
          </w:pPr>
          <w:hyperlink w:anchor="_Toc45819711" w:history="1"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4.</w:t>
            </w:r>
            <w:r w:rsidR="00562719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val="es-GT" w:eastAsia="es-GT" w:bidi="ar-SA"/>
              </w:rPr>
              <w:tab/>
            </w:r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especificacion de requerimientos</w:t>
            </w:r>
            <w:r w:rsidR="00562719">
              <w:rPr>
                <w:noProof/>
                <w:webHidden/>
              </w:rPr>
              <w:tab/>
            </w:r>
            <w:r w:rsidR="00562719">
              <w:rPr>
                <w:noProof/>
                <w:webHidden/>
              </w:rPr>
              <w:fldChar w:fldCharType="begin"/>
            </w:r>
            <w:r w:rsidR="00562719">
              <w:rPr>
                <w:noProof/>
                <w:webHidden/>
              </w:rPr>
              <w:instrText xml:space="preserve"> PAGEREF _Toc45819711 \h </w:instrText>
            </w:r>
            <w:r w:rsidR="00562719">
              <w:rPr>
                <w:noProof/>
                <w:webHidden/>
              </w:rPr>
            </w:r>
            <w:r w:rsidR="00562719">
              <w:rPr>
                <w:noProof/>
                <w:webHidden/>
              </w:rPr>
              <w:fldChar w:fldCharType="separate"/>
            </w:r>
            <w:r w:rsidR="00562719">
              <w:rPr>
                <w:noProof/>
                <w:webHidden/>
              </w:rPr>
              <w:t>8</w:t>
            </w:r>
            <w:r w:rsidR="00562719">
              <w:rPr>
                <w:noProof/>
                <w:webHidden/>
              </w:rPr>
              <w:fldChar w:fldCharType="end"/>
            </w:r>
          </w:hyperlink>
        </w:p>
        <w:p w14:paraId="6D01260C" w14:textId="22071688" w:rsidR="00562719" w:rsidRDefault="005A4E56">
          <w:pPr>
            <w:pStyle w:val="TDC2"/>
            <w:tabs>
              <w:tab w:val="right" w:leader="underscore" w:pos="9350"/>
            </w:tabs>
            <w:rPr>
              <w:b w:val="0"/>
              <w:bCs w:val="0"/>
              <w:noProof/>
              <w:lang w:val="es-GT" w:eastAsia="es-GT" w:bidi="ar-SA"/>
            </w:rPr>
          </w:pPr>
          <w:hyperlink w:anchor="_Toc45819712" w:history="1"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descripcion detallada de los requerimientos</w:t>
            </w:r>
            <w:r w:rsidR="00562719">
              <w:rPr>
                <w:noProof/>
                <w:webHidden/>
              </w:rPr>
              <w:tab/>
            </w:r>
            <w:r w:rsidR="00562719">
              <w:rPr>
                <w:noProof/>
                <w:webHidden/>
              </w:rPr>
              <w:fldChar w:fldCharType="begin"/>
            </w:r>
            <w:r w:rsidR="00562719">
              <w:rPr>
                <w:noProof/>
                <w:webHidden/>
              </w:rPr>
              <w:instrText xml:space="preserve"> PAGEREF _Toc45819712 \h </w:instrText>
            </w:r>
            <w:r w:rsidR="00562719">
              <w:rPr>
                <w:noProof/>
                <w:webHidden/>
              </w:rPr>
            </w:r>
            <w:r w:rsidR="00562719">
              <w:rPr>
                <w:noProof/>
                <w:webHidden/>
              </w:rPr>
              <w:fldChar w:fldCharType="separate"/>
            </w:r>
            <w:r w:rsidR="00562719">
              <w:rPr>
                <w:noProof/>
                <w:webHidden/>
              </w:rPr>
              <w:t>8</w:t>
            </w:r>
            <w:r w:rsidR="00562719">
              <w:rPr>
                <w:noProof/>
                <w:webHidden/>
              </w:rPr>
              <w:fldChar w:fldCharType="end"/>
            </w:r>
          </w:hyperlink>
        </w:p>
        <w:p w14:paraId="601D84C2" w14:textId="1EE8E00B" w:rsidR="00562719" w:rsidRDefault="005A4E56">
          <w:pPr>
            <w:pStyle w:val="TDC2"/>
            <w:tabs>
              <w:tab w:val="right" w:leader="underscore" w:pos="9350"/>
            </w:tabs>
            <w:rPr>
              <w:b w:val="0"/>
              <w:bCs w:val="0"/>
              <w:noProof/>
              <w:lang w:val="es-GT" w:eastAsia="es-GT" w:bidi="ar-SA"/>
            </w:rPr>
          </w:pPr>
          <w:hyperlink w:anchor="_Toc45819713" w:history="1"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definicion de interfaces</w:t>
            </w:r>
            <w:r w:rsidR="00562719">
              <w:rPr>
                <w:noProof/>
                <w:webHidden/>
              </w:rPr>
              <w:tab/>
            </w:r>
            <w:r w:rsidR="00562719">
              <w:rPr>
                <w:noProof/>
                <w:webHidden/>
              </w:rPr>
              <w:fldChar w:fldCharType="begin"/>
            </w:r>
            <w:r w:rsidR="00562719">
              <w:rPr>
                <w:noProof/>
                <w:webHidden/>
              </w:rPr>
              <w:instrText xml:space="preserve"> PAGEREF _Toc45819713 \h </w:instrText>
            </w:r>
            <w:r w:rsidR="00562719">
              <w:rPr>
                <w:noProof/>
                <w:webHidden/>
              </w:rPr>
            </w:r>
            <w:r w:rsidR="00562719">
              <w:rPr>
                <w:noProof/>
                <w:webHidden/>
              </w:rPr>
              <w:fldChar w:fldCharType="separate"/>
            </w:r>
            <w:r w:rsidR="00562719">
              <w:rPr>
                <w:noProof/>
                <w:webHidden/>
              </w:rPr>
              <w:t>8</w:t>
            </w:r>
            <w:r w:rsidR="00562719">
              <w:rPr>
                <w:noProof/>
                <w:webHidden/>
              </w:rPr>
              <w:fldChar w:fldCharType="end"/>
            </w:r>
          </w:hyperlink>
        </w:p>
        <w:p w14:paraId="677ADD9E" w14:textId="3BA68E5F" w:rsidR="00562719" w:rsidRDefault="005A4E56">
          <w:pPr>
            <w:pStyle w:val="TDC1"/>
            <w:tabs>
              <w:tab w:val="left" w:pos="600"/>
              <w:tab w:val="right" w:leader="underscore" w:pos="9350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val="es-GT" w:eastAsia="es-GT" w:bidi="ar-SA"/>
            </w:rPr>
          </w:pPr>
          <w:hyperlink w:anchor="_Toc45819714" w:history="1"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5.</w:t>
            </w:r>
            <w:r w:rsidR="00562719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val="es-GT" w:eastAsia="es-GT" w:bidi="ar-SA"/>
              </w:rPr>
              <w:tab/>
            </w:r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descripcion de la solucion</w:t>
            </w:r>
            <w:r w:rsidR="00562719">
              <w:rPr>
                <w:noProof/>
                <w:webHidden/>
              </w:rPr>
              <w:tab/>
            </w:r>
            <w:r w:rsidR="00562719">
              <w:rPr>
                <w:noProof/>
                <w:webHidden/>
              </w:rPr>
              <w:fldChar w:fldCharType="begin"/>
            </w:r>
            <w:r w:rsidR="00562719">
              <w:rPr>
                <w:noProof/>
                <w:webHidden/>
              </w:rPr>
              <w:instrText xml:space="preserve"> PAGEREF _Toc45819714 \h </w:instrText>
            </w:r>
            <w:r w:rsidR="00562719">
              <w:rPr>
                <w:noProof/>
                <w:webHidden/>
              </w:rPr>
            </w:r>
            <w:r w:rsidR="00562719">
              <w:rPr>
                <w:noProof/>
                <w:webHidden/>
              </w:rPr>
              <w:fldChar w:fldCharType="separate"/>
            </w:r>
            <w:r w:rsidR="00562719">
              <w:rPr>
                <w:noProof/>
                <w:webHidden/>
              </w:rPr>
              <w:t>9</w:t>
            </w:r>
            <w:r w:rsidR="00562719">
              <w:rPr>
                <w:noProof/>
                <w:webHidden/>
              </w:rPr>
              <w:fldChar w:fldCharType="end"/>
            </w:r>
          </w:hyperlink>
        </w:p>
        <w:p w14:paraId="6F94D9C0" w14:textId="3C6F430C" w:rsidR="00562719" w:rsidRDefault="005A4E56">
          <w:pPr>
            <w:pStyle w:val="TDC2"/>
            <w:tabs>
              <w:tab w:val="right" w:leader="underscore" w:pos="9350"/>
            </w:tabs>
            <w:rPr>
              <w:b w:val="0"/>
              <w:bCs w:val="0"/>
              <w:noProof/>
              <w:lang w:val="es-GT" w:eastAsia="es-GT" w:bidi="ar-SA"/>
            </w:rPr>
          </w:pPr>
          <w:hyperlink w:anchor="_Toc45819715" w:history="1"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casos de uso</w:t>
            </w:r>
            <w:r w:rsidR="00562719">
              <w:rPr>
                <w:noProof/>
                <w:webHidden/>
              </w:rPr>
              <w:tab/>
            </w:r>
            <w:r w:rsidR="00562719">
              <w:rPr>
                <w:noProof/>
                <w:webHidden/>
              </w:rPr>
              <w:fldChar w:fldCharType="begin"/>
            </w:r>
            <w:r w:rsidR="00562719">
              <w:rPr>
                <w:noProof/>
                <w:webHidden/>
              </w:rPr>
              <w:instrText xml:space="preserve"> PAGEREF _Toc45819715 \h </w:instrText>
            </w:r>
            <w:r w:rsidR="00562719">
              <w:rPr>
                <w:noProof/>
                <w:webHidden/>
              </w:rPr>
            </w:r>
            <w:r w:rsidR="00562719">
              <w:rPr>
                <w:noProof/>
                <w:webHidden/>
              </w:rPr>
              <w:fldChar w:fldCharType="separate"/>
            </w:r>
            <w:r w:rsidR="00562719">
              <w:rPr>
                <w:noProof/>
                <w:webHidden/>
              </w:rPr>
              <w:t>9</w:t>
            </w:r>
            <w:r w:rsidR="00562719">
              <w:rPr>
                <w:noProof/>
                <w:webHidden/>
              </w:rPr>
              <w:fldChar w:fldCharType="end"/>
            </w:r>
          </w:hyperlink>
        </w:p>
        <w:p w14:paraId="3C729568" w14:textId="341BC50C" w:rsidR="00562719" w:rsidRDefault="005A4E56">
          <w:pPr>
            <w:pStyle w:val="TDC2"/>
            <w:tabs>
              <w:tab w:val="right" w:leader="underscore" w:pos="9350"/>
            </w:tabs>
            <w:rPr>
              <w:b w:val="0"/>
              <w:bCs w:val="0"/>
              <w:noProof/>
              <w:lang w:val="es-GT" w:eastAsia="es-GT" w:bidi="ar-SA"/>
            </w:rPr>
          </w:pPr>
          <w:hyperlink w:anchor="_Toc45819716" w:history="1"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vistas de arquitectura</w:t>
            </w:r>
            <w:r w:rsidR="00562719">
              <w:rPr>
                <w:noProof/>
                <w:webHidden/>
              </w:rPr>
              <w:tab/>
            </w:r>
            <w:r w:rsidR="00562719">
              <w:rPr>
                <w:noProof/>
                <w:webHidden/>
              </w:rPr>
              <w:fldChar w:fldCharType="begin"/>
            </w:r>
            <w:r w:rsidR="00562719">
              <w:rPr>
                <w:noProof/>
                <w:webHidden/>
              </w:rPr>
              <w:instrText xml:space="preserve"> PAGEREF _Toc45819716 \h </w:instrText>
            </w:r>
            <w:r w:rsidR="00562719">
              <w:rPr>
                <w:noProof/>
                <w:webHidden/>
              </w:rPr>
            </w:r>
            <w:r w:rsidR="00562719">
              <w:rPr>
                <w:noProof/>
                <w:webHidden/>
              </w:rPr>
              <w:fldChar w:fldCharType="separate"/>
            </w:r>
            <w:r w:rsidR="00562719">
              <w:rPr>
                <w:noProof/>
                <w:webHidden/>
              </w:rPr>
              <w:t>9</w:t>
            </w:r>
            <w:r w:rsidR="00562719">
              <w:rPr>
                <w:noProof/>
                <w:webHidden/>
              </w:rPr>
              <w:fldChar w:fldCharType="end"/>
            </w:r>
          </w:hyperlink>
        </w:p>
        <w:p w14:paraId="12DA9DF6" w14:textId="4C45EF50" w:rsidR="00562719" w:rsidRDefault="005A4E56">
          <w:pPr>
            <w:pStyle w:val="TDC3"/>
            <w:tabs>
              <w:tab w:val="right" w:leader="underscore" w:pos="9350"/>
            </w:tabs>
            <w:rPr>
              <w:noProof/>
              <w:sz w:val="22"/>
              <w:szCs w:val="22"/>
              <w:lang w:val="es-GT" w:eastAsia="es-GT" w:bidi="ar-SA"/>
            </w:rPr>
          </w:pPr>
          <w:hyperlink w:anchor="_Toc45819717" w:history="1"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Vista LOGICA</w:t>
            </w:r>
            <w:r w:rsidR="00562719">
              <w:rPr>
                <w:noProof/>
                <w:webHidden/>
              </w:rPr>
              <w:tab/>
            </w:r>
            <w:r w:rsidR="00562719">
              <w:rPr>
                <w:noProof/>
                <w:webHidden/>
              </w:rPr>
              <w:fldChar w:fldCharType="begin"/>
            </w:r>
            <w:r w:rsidR="00562719">
              <w:rPr>
                <w:noProof/>
                <w:webHidden/>
              </w:rPr>
              <w:instrText xml:space="preserve"> PAGEREF _Toc45819717 \h </w:instrText>
            </w:r>
            <w:r w:rsidR="00562719">
              <w:rPr>
                <w:noProof/>
                <w:webHidden/>
              </w:rPr>
            </w:r>
            <w:r w:rsidR="00562719">
              <w:rPr>
                <w:noProof/>
                <w:webHidden/>
              </w:rPr>
              <w:fldChar w:fldCharType="separate"/>
            </w:r>
            <w:r w:rsidR="00562719">
              <w:rPr>
                <w:noProof/>
                <w:webHidden/>
              </w:rPr>
              <w:t>9</w:t>
            </w:r>
            <w:r w:rsidR="00562719">
              <w:rPr>
                <w:noProof/>
                <w:webHidden/>
              </w:rPr>
              <w:fldChar w:fldCharType="end"/>
            </w:r>
          </w:hyperlink>
        </w:p>
        <w:p w14:paraId="67EA9E69" w14:textId="277CA1A0" w:rsidR="00562719" w:rsidRDefault="005A4E56">
          <w:pPr>
            <w:pStyle w:val="TDC3"/>
            <w:tabs>
              <w:tab w:val="right" w:leader="underscore" w:pos="9350"/>
            </w:tabs>
            <w:rPr>
              <w:noProof/>
              <w:sz w:val="22"/>
              <w:szCs w:val="22"/>
              <w:lang w:val="es-GT" w:eastAsia="es-GT" w:bidi="ar-SA"/>
            </w:rPr>
          </w:pPr>
          <w:hyperlink w:anchor="_Toc45819718" w:history="1"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Vista de desarrollo</w:t>
            </w:r>
            <w:r w:rsidR="00562719">
              <w:rPr>
                <w:noProof/>
                <w:webHidden/>
              </w:rPr>
              <w:tab/>
            </w:r>
            <w:r w:rsidR="00562719">
              <w:rPr>
                <w:noProof/>
                <w:webHidden/>
              </w:rPr>
              <w:fldChar w:fldCharType="begin"/>
            </w:r>
            <w:r w:rsidR="00562719">
              <w:rPr>
                <w:noProof/>
                <w:webHidden/>
              </w:rPr>
              <w:instrText xml:space="preserve"> PAGEREF _Toc45819718 \h </w:instrText>
            </w:r>
            <w:r w:rsidR="00562719">
              <w:rPr>
                <w:noProof/>
                <w:webHidden/>
              </w:rPr>
            </w:r>
            <w:r w:rsidR="00562719">
              <w:rPr>
                <w:noProof/>
                <w:webHidden/>
              </w:rPr>
              <w:fldChar w:fldCharType="separate"/>
            </w:r>
            <w:r w:rsidR="00562719">
              <w:rPr>
                <w:noProof/>
                <w:webHidden/>
              </w:rPr>
              <w:t>9</w:t>
            </w:r>
            <w:r w:rsidR="00562719">
              <w:rPr>
                <w:noProof/>
                <w:webHidden/>
              </w:rPr>
              <w:fldChar w:fldCharType="end"/>
            </w:r>
          </w:hyperlink>
        </w:p>
        <w:p w14:paraId="2ECC1D41" w14:textId="22E1C6DF" w:rsidR="00562719" w:rsidRDefault="005A4E56">
          <w:pPr>
            <w:pStyle w:val="TDC3"/>
            <w:tabs>
              <w:tab w:val="right" w:leader="underscore" w:pos="9350"/>
            </w:tabs>
            <w:rPr>
              <w:noProof/>
              <w:sz w:val="22"/>
              <w:szCs w:val="22"/>
              <w:lang w:val="es-GT" w:eastAsia="es-GT" w:bidi="ar-SA"/>
            </w:rPr>
          </w:pPr>
          <w:hyperlink w:anchor="_Toc45819719" w:history="1"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Vista de datos</w:t>
            </w:r>
            <w:r w:rsidR="00562719">
              <w:rPr>
                <w:noProof/>
                <w:webHidden/>
              </w:rPr>
              <w:tab/>
            </w:r>
            <w:r w:rsidR="00562719">
              <w:rPr>
                <w:noProof/>
                <w:webHidden/>
              </w:rPr>
              <w:fldChar w:fldCharType="begin"/>
            </w:r>
            <w:r w:rsidR="00562719">
              <w:rPr>
                <w:noProof/>
                <w:webHidden/>
              </w:rPr>
              <w:instrText xml:space="preserve"> PAGEREF _Toc45819719 \h </w:instrText>
            </w:r>
            <w:r w:rsidR="00562719">
              <w:rPr>
                <w:noProof/>
                <w:webHidden/>
              </w:rPr>
            </w:r>
            <w:r w:rsidR="00562719">
              <w:rPr>
                <w:noProof/>
                <w:webHidden/>
              </w:rPr>
              <w:fldChar w:fldCharType="separate"/>
            </w:r>
            <w:r w:rsidR="00562719">
              <w:rPr>
                <w:noProof/>
                <w:webHidden/>
              </w:rPr>
              <w:t>9</w:t>
            </w:r>
            <w:r w:rsidR="00562719">
              <w:rPr>
                <w:noProof/>
                <w:webHidden/>
              </w:rPr>
              <w:fldChar w:fldCharType="end"/>
            </w:r>
          </w:hyperlink>
        </w:p>
        <w:p w14:paraId="678B0ACC" w14:textId="0953562C" w:rsidR="00562719" w:rsidRDefault="005A4E56">
          <w:pPr>
            <w:pStyle w:val="TDC3"/>
            <w:tabs>
              <w:tab w:val="right" w:leader="underscore" w:pos="9350"/>
            </w:tabs>
            <w:rPr>
              <w:noProof/>
              <w:sz w:val="22"/>
              <w:szCs w:val="22"/>
              <w:lang w:val="es-GT" w:eastAsia="es-GT" w:bidi="ar-SA"/>
            </w:rPr>
          </w:pPr>
          <w:hyperlink w:anchor="_Toc45819720" w:history="1"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Vista fisica</w:t>
            </w:r>
            <w:r w:rsidR="00562719">
              <w:rPr>
                <w:noProof/>
                <w:webHidden/>
              </w:rPr>
              <w:tab/>
            </w:r>
            <w:r w:rsidR="00562719">
              <w:rPr>
                <w:noProof/>
                <w:webHidden/>
              </w:rPr>
              <w:fldChar w:fldCharType="begin"/>
            </w:r>
            <w:r w:rsidR="00562719">
              <w:rPr>
                <w:noProof/>
                <w:webHidden/>
              </w:rPr>
              <w:instrText xml:space="preserve"> PAGEREF _Toc45819720 \h </w:instrText>
            </w:r>
            <w:r w:rsidR="00562719">
              <w:rPr>
                <w:noProof/>
                <w:webHidden/>
              </w:rPr>
            </w:r>
            <w:r w:rsidR="00562719">
              <w:rPr>
                <w:noProof/>
                <w:webHidden/>
              </w:rPr>
              <w:fldChar w:fldCharType="separate"/>
            </w:r>
            <w:r w:rsidR="00562719">
              <w:rPr>
                <w:noProof/>
                <w:webHidden/>
              </w:rPr>
              <w:t>9</w:t>
            </w:r>
            <w:r w:rsidR="00562719">
              <w:rPr>
                <w:noProof/>
                <w:webHidden/>
              </w:rPr>
              <w:fldChar w:fldCharType="end"/>
            </w:r>
          </w:hyperlink>
        </w:p>
        <w:p w14:paraId="5C2A1930" w14:textId="632972F6" w:rsidR="00562719" w:rsidRDefault="005A4E56">
          <w:pPr>
            <w:pStyle w:val="TDC2"/>
            <w:tabs>
              <w:tab w:val="right" w:leader="underscore" w:pos="9350"/>
            </w:tabs>
            <w:rPr>
              <w:b w:val="0"/>
              <w:bCs w:val="0"/>
              <w:noProof/>
              <w:lang w:val="es-GT" w:eastAsia="es-GT" w:bidi="ar-SA"/>
            </w:rPr>
          </w:pPr>
          <w:hyperlink w:anchor="_Toc45819721" w:history="1"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DISEÑO DE CASOS DE PRUEBA</w:t>
            </w:r>
            <w:r w:rsidR="00562719">
              <w:rPr>
                <w:noProof/>
                <w:webHidden/>
              </w:rPr>
              <w:tab/>
            </w:r>
            <w:r w:rsidR="00562719">
              <w:rPr>
                <w:noProof/>
                <w:webHidden/>
              </w:rPr>
              <w:fldChar w:fldCharType="begin"/>
            </w:r>
            <w:r w:rsidR="00562719">
              <w:rPr>
                <w:noProof/>
                <w:webHidden/>
              </w:rPr>
              <w:instrText xml:space="preserve"> PAGEREF _Toc45819721 \h </w:instrText>
            </w:r>
            <w:r w:rsidR="00562719">
              <w:rPr>
                <w:noProof/>
                <w:webHidden/>
              </w:rPr>
            </w:r>
            <w:r w:rsidR="00562719">
              <w:rPr>
                <w:noProof/>
                <w:webHidden/>
              </w:rPr>
              <w:fldChar w:fldCharType="separate"/>
            </w:r>
            <w:r w:rsidR="00562719">
              <w:rPr>
                <w:noProof/>
                <w:webHidden/>
              </w:rPr>
              <w:t>10</w:t>
            </w:r>
            <w:r w:rsidR="00562719">
              <w:rPr>
                <w:noProof/>
                <w:webHidden/>
              </w:rPr>
              <w:fldChar w:fldCharType="end"/>
            </w:r>
          </w:hyperlink>
        </w:p>
        <w:p w14:paraId="5615218D" w14:textId="106A3022" w:rsidR="00562719" w:rsidRDefault="005A4E56">
          <w:pPr>
            <w:pStyle w:val="TDC1"/>
            <w:tabs>
              <w:tab w:val="left" w:pos="600"/>
              <w:tab w:val="right" w:leader="underscore" w:pos="9350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val="es-GT" w:eastAsia="es-GT" w:bidi="ar-SA"/>
            </w:rPr>
          </w:pPr>
          <w:hyperlink w:anchor="_Toc45819722" w:history="1"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6.</w:t>
            </w:r>
            <w:r w:rsidR="00562719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val="es-GT" w:eastAsia="es-GT" w:bidi="ar-SA"/>
              </w:rPr>
              <w:tab/>
            </w:r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anexos.</w:t>
            </w:r>
            <w:r w:rsidR="00562719">
              <w:rPr>
                <w:noProof/>
                <w:webHidden/>
              </w:rPr>
              <w:tab/>
            </w:r>
            <w:r w:rsidR="00562719">
              <w:rPr>
                <w:noProof/>
                <w:webHidden/>
              </w:rPr>
              <w:fldChar w:fldCharType="begin"/>
            </w:r>
            <w:r w:rsidR="00562719">
              <w:rPr>
                <w:noProof/>
                <w:webHidden/>
              </w:rPr>
              <w:instrText xml:space="preserve"> PAGEREF _Toc45819722 \h </w:instrText>
            </w:r>
            <w:r w:rsidR="00562719">
              <w:rPr>
                <w:noProof/>
                <w:webHidden/>
              </w:rPr>
            </w:r>
            <w:r w:rsidR="00562719">
              <w:rPr>
                <w:noProof/>
                <w:webHidden/>
              </w:rPr>
              <w:fldChar w:fldCharType="separate"/>
            </w:r>
            <w:r w:rsidR="00562719">
              <w:rPr>
                <w:noProof/>
                <w:webHidden/>
              </w:rPr>
              <w:t>11</w:t>
            </w:r>
            <w:r w:rsidR="00562719">
              <w:rPr>
                <w:noProof/>
                <w:webHidden/>
              </w:rPr>
              <w:fldChar w:fldCharType="end"/>
            </w:r>
          </w:hyperlink>
        </w:p>
        <w:p w14:paraId="03B4F345" w14:textId="7B8D4A24" w:rsidR="00562719" w:rsidRDefault="005A4E56">
          <w:pPr>
            <w:pStyle w:val="TDC1"/>
            <w:tabs>
              <w:tab w:val="left" w:pos="600"/>
              <w:tab w:val="right" w:leader="underscore" w:pos="9350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val="es-GT" w:eastAsia="es-GT" w:bidi="ar-SA"/>
            </w:rPr>
          </w:pPr>
          <w:hyperlink w:anchor="_Toc45819723" w:history="1"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7.</w:t>
            </w:r>
            <w:r w:rsidR="00562719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val="es-GT" w:eastAsia="es-GT" w:bidi="ar-SA"/>
              </w:rPr>
              <w:tab/>
            </w:r>
            <w:r w:rsidR="00562719" w:rsidRPr="00F5730A">
              <w:rPr>
                <w:rStyle w:val="Hipervnculo"/>
                <w:rFonts w:ascii="Verdana" w:hAnsi="Verdana"/>
                <w:noProof/>
                <w:lang w:val="es-GT"/>
              </w:rPr>
              <w:t>aprobaciones</w:t>
            </w:r>
            <w:r w:rsidR="00562719">
              <w:rPr>
                <w:noProof/>
                <w:webHidden/>
              </w:rPr>
              <w:tab/>
            </w:r>
            <w:r w:rsidR="00562719">
              <w:rPr>
                <w:noProof/>
                <w:webHidden/>
              </w:rPr>
              <w:fldChar w:fldCharType="begin"/>
            </w:r>
            <w:r w:rsidR="00562719">
              <w:rPr>
                <w:noProof/>
                <w:webHidden/>
              </w:rPr>
              <w:instrText xml:space="preserve"> PAGEREF _Toc45819723 \h </w:instrText>
            </w:r>
            <w:r w:rsidR="00562719">
              <w:rPr>
                <w:noProof/>
                <w:webHidden/>
              </w:rPr>
            </w:r>
            <w:r w:rsidR="00562719">
              <w:rPr>
                <w:noProof/>
                <w:webHidden/>
              </w:rPr>
              <w:fldChar w:fldCharType="separate"/>
            </w:r>
            <w:r w:rsidR="00562719">
              <w:rPr>
                <w:noProof/>
                <w:webHidden/>
              </w:rPr>
              <w:t>12</w:t>
            </w:r>
            <w:r w:rsidR="00562719">
              <w:rPr>
                <w:noProof/>
                <w:webHidden/>
              </w:rPr>
              <w:fldChar w:fldCharType="end"/>
            </w:r>
          </w:hyperlink>
        </w:p>
        <w:p w14:paraId="3597D5D5" w14:textId="4FE557C3" w:rsidR="00E60650" w:rsidRPr="00B93947" w:rsidRDefault="00E60650">
          <w:pPr>
            <w:rPr>
              <w:rFonts w:ascii="Verdana" w:hAnsi="Verdana"/>
            </w:rPr>
          </w:pPr>
          <w:r w:rsidRPr="00B93947">
            <w:rPr>
              <w:rFonts w:ascii="Verdana" w:hAnsi="Verdana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70DFC027" w14:textId="6C48ADF9" w:rsidR="00D8218C" w:rsidRPr="00B93947" w:rsidRDefault="00E60650">
      <w:pPr>
        <w:rPr>
          <w:rFonts w:ascii="Verdana" w:eastAsiaTheme="majorEastAsia" w:hAnsi="Verdana" w:cstheme="majorBidi"/>
          <w:color w:val="4F81BD" w:themeColor="accent1"/>
          <w:sz w:val="80"/>
          <w:szCs w:val="80"/>
          <w:lang w:val="es-GT"/>
        </w:rPr>
      </w:pPr>
      <w:r w:rsidRPr="00B93947">
        <w:rPr>
          <w:rFonts w:ascii="Verdana" w:hAnsi="Verdana"/>
          <w:lang w:val="es-GT"/>
        </w:rPr>
        <w:br w:type="page"/>
      </w:r>
      <w:r w:rsidR="00C760CE" w:rsidRPr="00B93947">
        <w:rPr>
          <w:rFonts w:ascii="Verdana" w:eastAsiaTheme="majorEastAsia" w:hAnsi="Verdana" w:cstheme="majorBidi"/>
          <w:color w:val="4F81BD" w:themeColor="accent1"/>
          <w:sz w:val="80"/>
          <w:szCs w:val="80"/>
          <w:lang w:val="es-GT"/>
        </w:rPr>
        <w:lastRenderedPageBreak/>
        <w:t>DERCAS</w:t>
      </w:r>
    </w:p>
    <w:p w14:paraId="748839B2" w14:textId="2820EE81" w:rsidR="00C760CE" w:rsidRPr="00B93947" w:rsidRDefault="00C760CE" w:rsidP="00C760CE">
      <w:pPr>
        <w:pStyle w:val="Ttulo1"/>
        <w:numPr>
          <w:ilvl w:val="0"/>
          <w:numId w:val="36"/>
        </w:numPr>
        <w:rPr>
          <w:rFonts w:ascii="Verdana" w:hAnsi="Verdana"/>
          <w:lang w:val="es-GT"/>
        </w:rPr>
      </w:pPr>
      <w:bookmarkStart w:id="0" w:name="_Toc45819695"/>
      <w:r w:rsidRPr="00B93947">
        <w:rPr>
          <w:rFonts w:ascii="Verdana" w:hAnsi="Verdana"/>
          <w:lang w:val="es-GT"/>
        </w:rPr>
        <w:t>informacion del proyecto</w:t>
      </w:r>
      <w:bookmarkEnd w:id="0"/>
    </w:p>
    <w:p w14:paraId="126A83F6" w14:textId="3A531CDD" w:rsidR="00192D2F" w:rsidRPr="00B93947" w:rsidRDefault="00192D2F" w:rsidP="00192D2F">
      <w:pPr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t>En esta sección se debe definir de forma general la información general del proyecto, detallando con palabras sencillas y de negocio las funcionalidades más importantes que se requieren conocer para las personas que leen este documento.</w:t>
      </w:r>
    </w:p>
    <w:p w14:paraId="4178E918" w14:textId="6FE77DF8" w:rsidR="002B1236" w:rsidRPr="00B93947" w:rsidRDefault="00C760CE" w:rsidP="002A240E">
      <w:pPr>
        <w:pStyle w:val="Ttulo2"/>
        <w:rPr>
          <w:rFonts w:ascii="Verdana" w:hAnsi="Verdana"/>
          <w:lang w:val="es-GT"/>
        </w:rPr>
      </w:pPr>
      <w:bookmarkStart w:id="1" w:name="_Toc45819696"/>
      <w:r w:rsidRPr="00B93947">
        <w:rPr>
          <w:rFonts w:ascii="Verdana" w:hAnsi="Verdana"/>
          <w:lang w:val="es-GT"/>
        </w:rPr>
        <w:t>descripcion</w:t>
      </w:r>
      <w:bookmarkEnd w:id="1"/>
    </w:p>
    <w:p w14:paraId="6F70E3D5" w14:textId="77777777" w:rsidR="00192D2F" w:rsidRPr="00B93947" w:rsidRDefault="00192D2F" w:rsidP="00192D2F">
      <w:pPr>
        <w:pStyle w:val="Prrafodelista"/>
        <w:ind w:left="360" w:firstLine="360"/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t>Definir de manera general, pero completa, la descripción del proyecto que contiene este documento.</w:t>
      </w:r>
    </w:p>
    <w:p w14:paraId="70081A43" w14:textId="2EA21B43" w:rsidR="00E52A5C" w:rsidRPr="00B93947" w:rsidRDefault="00E52A5C" w:rsidP="002A240E">
      <w:pPr>
        <w:pStyle w:val="Ttulo2"/>
        <w:rPr>
          <w:rFonts w:ascii="Verdana" w:hAnsi="Verdana"/>
          <w:lang w:val="es-GT"/>
        </w:rPr>
      </w:pPr>
      <w:bookmarkStart w:id="2" w:name="_Toc45819697"/>
      <w:r w:rsidRPr="00B93947">
        <w:rPr>
          <w:rFonts w:ascii="Verdana" w:hAnsi="Verdana"/>
          <w:lang w:val="es-GT"/>
        </w:rPr>
        <w:t>objetivos</w:t>
      </w:r>
      <w:bookmarkEnd w:id="2"/>
    </w:p>
    <w:p w14:paraId="180A67E7" w14:textId="51961618" w:rsidR="00E52A5C" w:rsidRPr="00B93947" w:rsidRDefault="00192D2F" w:rsidP="00192D2F">
      <w:pPr>
        <w:ind w:left="720"/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t>Especificación de los objetivos generales y específicos que el proyecto en elaboración busca.</w:t>
      </w:r>
    </w:p>
    <w:p w14:paraId="7ADF5E39" w14:textId="52A3222E" w:rsidR="00E52A5C" w:rsidRPr="00B93947" w:rsidRDefault="00E52A5C" w:rsidP="002A240E">
      <w:pPr>
        <w:pStyle w:val="Ttulo2"/>
        <w:rPr>
          <w:rFonts w:ascii="Verdana" w:hAnsi="Verdana"/>
          <w:lang w:val="es-GT"/>
        </w:rPr>
      </w:pPr>
      <w:bookmarkStart w:id="3" w:name="_Toc45819698"/>
      <w:r w:rsidRPr="00B93947">
        <w:rPr>
          <w:rFonts w:ascii="Verdana" w:hAnsi="Verdana"/>
          <w:lang w:val="es-GT"/>
        </w:rPr>
        <w:t>objetivos estrategicos</w:t>
      </w:r>
      <w:bookmarkEnd w:id="3"/>
    </w:p>
    <w:p w14:paraId="37F960FF" w14:textId="3CE11055" w:rsidR="00E52A5C" w:rsidRPr="00B93947" w:rsidRDefault="00192D2F" w:rsidP="00192D2F">
      <w:pPr>
        <w:ind w:left="720"/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t>Especificación de los objetivos estratégicos que el proyecto en elaboración busca.</w:t>
      </w:r>
    </w:p>
    <w:p w14:paraId="716A9970" w14:textId="77777777" w:rsidR="00C1785D" w:rsidRPr="00B93947" w:rsidRDefault="00C1785D">
      <w:pPr>
        <w:rPr>
          <w:rFonts w:ascii="Verdana" w:hAnsi="Verdana"/>
          <w:b/>
          <w:bCs/>
          <w:caps/>
          <w:color w:val="FFFFFF" w:themeColor="background1"/>
          <w:spacing w:val="15"/>
          <w:sz w:val="22"/>
          <w:szCs w:val="22"/>
          <w:lang w:val="es-GT"/>
        </w:rPr>
      </w:pPr>
      <w:r w:rsidRPr="00B93947">
        <w:rPr>
          <w:rFonts w:ascii="Verdana" w:hAnsi="Verdana"/>
          <w:lang w:val="es-GT"/>
        </w:rPr>
        <w:br w:type="page"/>
      </w:r>
    </w:p>
    <w:p w14:paraId="15C6CFC0" w14:textId="5F739D68" w:rsidR="00E52A5C" w:rsidRPr="00B93947" w:rsidRDefault="00E52A5C" w:rsidP="00E52A5C">
      <w:pPr>
        <w:pStyle w:val="Ttulo1"/>
        <w:numPr>
          <w:ilvl w:val="0"/>
          <w:numId w:val="36"/>
        </w:numPr>
        <w:rPr>
          <w:rFonts w:ascii="Verdana" w:hAnsi="Verdana"/>
          <w:lang w:val="es-GT"/>
        </w:rPr>
      </w:pPr>
      <w:bookmarkStart w:id="4" w:name="_Toc45819699"/>
      <w:r w:rsidRPr="00B93947">
        <w:rPr>
          <w:rFonts w:ascii="Verdana" w:hAnsi="Verdana"/>
          <w:lang w:val="es-GT"/>
        </w:rPr>
        <w:lastRenderedPageBreak/>
        <w:t>alcance y limites</w:t>
      </w:r>
      <w:bookmarkEnd w:id="4"/>
    </w:p>
    <w:p w14:paraId="568A7331" w14:textId="2AF44883" w:rsidR="00FE3DA9" w:rsidRPr="00B93947" w:rsidRDefault="00FE3DA9" w:rsidP="00FE3DA9">
      <w:pPr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t>Esta sección busca la especificación de los alcances del proyecto en elaboración, y las limitantes que el mismo debe de observar para la determinación correcta de los entregables del proyecto en elaboración.</w:t>
      </w:r>
    </w:p>
    <w:p w14:paraId="071CB838" w14:textId="32A5F8F1" w:rsidR="00E52A5C" w:rsidRPr="00B93947" w:rsidRDefault="00E52A5C" w:rsidP="002A240E">
      <w:pPr>
        <w:pStyle w:val="Ttulo2"/>
        <w:rPr>
          <w:rFonts w:ascii="Verdana" w:hAnsi="Verdana"/>
          <w:lang w:val="es-GT"/>
        </w:rPr>
      </w:pPr>
      <w:bookmarkStart w:id="5" w:name="_Toc45819700"/>
      <w:r w:rsidRPr="00B93947">
        <w:rPr>
          <w:rFonts w:ascii="Verdana" w:hAnsi="Verdana"/>
          <w:lang w:val="es-GT"/>
        </w:rPr>
        <w:t>alcance</w:t>
      </w:r>
      <w:bookmarkEnd w:id="5"/>
    </w:p>
    <w:p w14:paraId="73D3EA0C" w14:textId="55950668" w:rsidR="00E52A5C" w:rsidRPr="00B93947" w:rsidRDefault="00FE3DA9" w:rsidP="00FE3DA9">
      <w:pPr>
        <w:ind w:left="720"/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t>Definición de las funcionalidades incluidas dentro del proyecto en elaboración, y que deben ser observados e incluidos en la elaboración del mismo.</w:t>
      </w:r>
    </w:p>
    <w:p w14:paraId="23C6C6EC" w14:textId="0031900A" w:rsidR="00E52A5C" w:rsidRPr="00B93947" w:rsidRDefault="0057417A" w:rsidP="002A240E">
      <w:pPr>
        <w:pStyle w:val="Ttulo2"/>
        <w:rPr>
          <w:rFonts w:ascii="Verdana" w:hAnsi="Verdana"/>
          <w:lang w:val="es-GT"/>
        </w:rPr>
      </w:pPr>
      <w:bookmarkStart w:id="6" w:name="_Toc45819701"/>
      <w:r w:rsidRPr="00B93947">
        <w:rPr>
          <w:rFonts w:ascii="Verdana" w:hAnsi="Verdana"/>
          <w:lang w:val="es-GT"/>
        </w:rPr>
        <w:t>limites</w:t>
      </w:r>
      <w:bookmarkEnd w:id="6"/>
    </w:p>
    <w:p w14:paraId="41B367A3" w14:textId="2389E0B9" w:rsidR="00E52A5C" w:rsidRPr="00B93947" w:rsidRDefault="00FE3DA9" w:rsidP="00FE3DA9">
      <w:pPr>
        <w:ind w:left="720"/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t>Definición de los entendidos que pudieran suponer ser parte del proyecto, pero que los mismos no son considerados como entregables del mismo.</w:t>
      </w:r>
    </w:p>
    <w:p w14:paraId="69C9121A" w14:textId="77777777" w:rsidR="00FE3DA9" w:rsidRPr="00B93947" w:rsidRDefault="00FE3DA9">
      <w:pPr>
        <w:rPr>
          <w:rFonts w:ascii="Verdana" w:hAnsi="Verdana"/>
          <w:b/>
          <w:bCs/>
          <w:caps/>
          <w:color w:val="FFFFFF" w:themeColor="background1"/>
          <w:spacing w:val="15"/>
          <w:sz w:val="22"/>
          <w:szCs w:val="22"/>
          <w:lang w:val="es-GT"/>
        </w:rPr>
      </w:pPr>
      <w:r w:rsidRPr="00B93947">
        <w:rPr>
          <w:rFonts w:ascii="Verdana" w:hAnsi="Verdana"/>
          <w:lang w:val="es-GT"/>
        </w:rPr>
        <w:br w:type="page"/>
      </w:r>
    </w:p>
    <w:p w14:paraId="00F55619" w14:textId="0AA151BA" w:rsidR="00E52A5C" w:rsidRPr="00B93947" w:rsidRDefault="00E52A5C" w:rsidP="00E52A5C">
      <w:pPr>
        <w:pStyle w:val="Ttulo1"/>
        <w:numPr>
          <w:ilvl w:val="0"/>
          <w:numId w:val="36"/>
        </w:numPr>
        <w:rPr>
          <w:rFonts w:ascii="Verdana" w:hAnsi="Verdana"/>
          <w:lang w:val="es-GT"/>
        </w:rPr>
      </w:pPr>
      <w:bookmarkStart w:id="7" w:name="_Toc45819702"/>
      <w:r w:rsidRPr="00B93947">
        <w:rPr>
          <w:rFonts w:ascii="Verdana" w:hAnsi="Verdana"/>
          <w:lang w:val="es-GT"/>
        </w:rPr>
        <w:lastRenderedPageBreak/>
        <w:t>riesgos y comunicacion</w:t>
      </w:r>
      <w:bookmarkEnd w:id="7"/>
    </w:p>
    <w:p w14:paraId="5EF4A7F1" w14:textId="3BA3E2D8" w:rsidR="00E52A5C" w:rsidRPr="00B93947" w:rsidRDefault="00E52A5C" w:rsidP="002A240E">
      <w:pPr>
        <w:pStyle w:val="Ttulo2"/>
        <w:rPr>
          <w:rFonts w:ascii="Verdana" w:hAnsi="Verdana"/>
          <w:lang w:val="es-GT"/>
        </w:rPr>
      </w:pPr>
      <w:bookmarkStart w:id="8" w:name="_Toc45819703"/>
      <w:r w:rsidRPr="00B93947">
        <w:rPr>
          <w:rFonts w:ascii="Verdana" w:hAnsi="Verdana"/>
          <w:lang w:val="es-GT"/>
        </w:rPr>
        <w:t>analisis de riesgos</w:t>
      </w:r>
      <w:bookmarkEnd w:id="8"/>
    </w:p>
    <w:p w14:paraId="073B1DF4" w14:textId="3738F913" w:rsidR="00E52A5C" w:rsidRPr="00B93947" w:rsidRDefault="00FE3DA9" w:rsidP="00FE3DA9">
      <w:pPr>
        <w:ind w:left="720"/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t>Especificación de los riesgos que pueden afectar la buena ejecución del proyecto en elaboración.</w:t>
      </w:r>
    </w:p>
    <w:p w14:paraId="1FB82AF7" w14:textId="3F083775" w:rsidR="00FE3DA9" w:rsidRPr="00B93947" w:rsidRDefault="00FE3DA9" w:rsidP="00FE3DA9">
      <w:pPr>
        <w:ind w:left="720"/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t>Determinar el impacto, la probabilidad de ocurrencia y el plan de mitigación sobre los riesgos identificados.</w:t>
      </w:r>
    </w:p>
    <w:p w14:paraId="17F29421" w14:textId="022E1D89" w:rsidR="0057417A" w:rsidRPr="00B93947" w:rsidRDefault="0057417A" w:rsidP="002A240E">
      <w:pPr>
        <w:pStyle w:val="Ttulo3"/>
        <w:rPr>
          <w:rFonts w:ascii="Verdana" w:hAnsi="Verdana"/>
          <w:lang w:val="es-GT"/>
        </w:rPr>
      </w:pPr>
      <w:bookmarkStart w:id="9" w:name="_Toc45819704"/>
      <w:r w:rsidRPr="00B93947">
        <w:rPr>
          <w:rFonts w:ascii="Verdana" w:hAnsi="Verdana"/>
          <w:lang w:val="es-GT"/>
        </w:rPr>
        <w:t>identificacion de riesgos</w:t>
      </w:r>
      <w:bookmarkEnd w:id="9"/>
    </w:p>
    <w:p w14:paraId="3E2FC25F" w14:textId="77777777" w:rsidR="0057417A" w:rsidRPr="00B93947" w:rsidRDefault="0057417A" w:rsidP="0057417A">
      <w:pPr>
        <w:rPr>
          <w:rFonts w:ascii="Verdana" w:hAnsi="Verdana"/>
          <w:lang w:val="es-GT"/>
        </w:rPr>
      </w:pPr>
    </w:p>
    <w:p w14:paraId="3F8FF52E" w14:textId="4A8327F2" w:rsidR="0057417A" w:rsidRPr="00B93947" w:rsidRDefault="0057417A" w:rsidP="002A240E">
      <w:pPr>
        <w:pStyle w:val="Ttulo3"/>
        <w:rPr>
          <w:rFonts w:ascii="Verdana" w:hAnsi="Verdana"/>
          <w:lang w:val="es-GT"/>
        </w:rPr>
      </w:pPr>
      <w:bookmarkStart w:id="10" w:name="_Toc45819705"/>
      <w:r w:rsidRPr="00B93947">
        <w:rPr>
          <w:rFonts w:ascii="Verdana" w:hAnsi="Verdana"/>
          <w:lang w:val="es-GT"/>
        </w:rPr>
        <w:t>priorizacion de riesgos</w:t>
      </w:r>
      <w:bookmarkEnd w:id="10"/>
    </w:p>
    <w:p w14:paraId="39445E05" w14:textId="540174CE" w:rsidR="0057417A" w:rsidRPr="00B93947" w:rsidRDefault="0057417A" w:rsidP="00FE3DA9">
      <w:pPr>
        <w:ind w:left="720"/>
        <w:rPr>
          <w:rFonts w:ascii="Verdana" w:hAnsi="Verdana"/>
          <w:lang w:val="es-GT"/>
        </w:rPr>
      </w:pPr>
    </w:p>
    <w:p w14:paraId="12F78024" w14:textId="117BEF17" w:rsidR="0057417A" w:rsidRPr="00B93947" w:rsidRDefault="0057417A" w:rsidP="002A240E">
      <w:pPr>
        <w:pStyle w:val="Ttulo3"/>
        <w:rPr>
          <w:rFonts w:ascii="Verdana" w:hAnsi="Verdana"/>
          <w:lang w:val="es-GT"/>
        </w:rPr>
      </w:pPr>
      <w:bookmarkStart w:id="11" w:name="_Toc45819706"/>
      <w:r w:rsidRPr="00B93947">
        <w:rPr>
          <w:rFonts w:ascii="Verdana" w:hAnsi="Verdana"/>
          <w:lang w:val="es-GT"/>
        </w:rPr>
        <w:t>mitigacion de rie</w:t>
      </w:r>
      <w:r w:rsidR="005A4E56">
        <w:rPr>
          <w:rFonts w:ascii="Verdana" w:hAnsi="Verdana"/>
          <w:lang w:val="es-GT"/>
        </w:rPr>
        <w:t>S</w:t>
      </w:r>
      <w:r w:rsidRPr="00B93947">
        <w:rPr>
          <w:rFonts w:ascii="Verdana" w:hAnsi="Verdana"/>
          <w:lang w:val="es-GT"/>
        </w:rPr>
        <w:t>gos</w:t>
      </w:r>
      <w:bookmarkEnd w:id="11"/>
    </w:p>
    <w:p w14:paraId="56EADE19" w14:textId="4EF350DE" w:rsidR="0057417A" w:rsidRPr="00B93947" w:rsidRDefault="0057417A" w:rsidP="00FE3DA9">
      <w:pPr>
        <w:ind w:left="720"/>
        <w:rPr>
          <w:rFonts w:ascii="Verdana" w:hAnsi="Verdana"/>
          <w:lang w:val="es-GT"/>
        </w:rPr>
      </w:pPr>
    </w:p>
    <w:p w14:paraId="2C993292" w14:textId="59BE2F9A" w:rsidR="0057417A" w:rsidRPr="00B93947" w:rsidRDefault="0057417A" w:rsidP="002A240E">
      <w:pPr>
        <w:pStyle w:val="Ttulo3"/>
        <w:rPr>
          <w:rFonts w:ascii="Verdana" w:hAnsi="Verdana"/>
          <w:lang w:val="es-GT"/>
        </w:rPr>
      </w:pPr>
      <w:bookmarkStart w:id="12" w:name="_Toc45819707"/>
      <w:r w:rsidRPr="00B93947">
        <w:rPr>
          <w:rFonts w:ascii="Verdana" w:hAnsi="Verdana"/>
          <w:lang w:val="es-GT"/>
        </w:rPr>
        <w:t>tabla de riesgos</w:t>
      </w:r>
      <w:bookmarkEnd w:id="12"/>
    </w:p>
    <w:p w14:paraId="19336DB1" w14:textId="6DD64F43" w:rsidR="0057417A" w:rsidRPr="00B93947" w:rsidRDefault="0057417A">
      <w:pPr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br w:type="page"/>
      </w:r>
    </w:p>
    <w:p w14:paraId="66D73753" w14:textId="4AACB2F6" w:rsidR="00E52A5C" w:rsidRPr="00B93947" w:rsidRDefault="00E52A5C" w:rsidP="002A240E">
      <w:pPr>
        <w:pStyle w:val="Ttulo2"/>
        <w:rPr>
          <w:rFonts w:ascii="Verdana" w:hAnsi="Verdana"/>
          <w:lang w:val="es-GT"/>
        </w:rPr>
      </w:pPr>
      <w:bookmarkStart w:id="13" w:name="_Toc45819708"/>
      <w:r w:rsidRPr="00B93947">
        <w:rPr>
          <w:rFonts w:ascii="Verdana" w:hAnsi="Verdana"/>
          <w:lang w:val="es-GT"/>
        </w:rPr>
        <w:lastRenderedPageBreak/>
        <w:t>plan de comunicacion</w:t>
      </w:r>
      <w:bookmarkEnd w:id="13"/>
    </w:p>
    <w:p w14:paraId="468527E0" w14:textId="305AF1A8" w:rsidR="00FE3DA9" w:rsidRPr="00B93947" w:rsidRDefault="00FE3DA9" w:rsidP="00FE3DA9">
      <w:pPr>
        <w:ind w:left="720"/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t>Especificación de los grupos de comunicación que se deben de observar a lo largo del proyecto.</w:t>
      </w:r>
    </w:p>
    <w:p w14:paraId="4DB27101" w14:textId="01563F9B" w:rsidR="00FE3DA9" w:rsidRPr="00B93947" w:rsidRDefault="00FE3DA9" w:rsidP="00FE3DA9">
      <w:pPr>
        <w:ind w:left="720"/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t>Determinar quiénes deben de ser comunicados, cuales es la frecuencia de comunicación y la forma de hacer llegar esta comunicación de los involucrados, a lo largo del proyecto en elaboración.</w:t>
      </w:r>
    </w:p>
    <w:p w14:paraId="20C86D57" w14:textId="58872D3E" w:rsidR="0057417A" w:rsidRPr="00B93947" w:rsidRDefault="0057417A" w:rsidP="002A240E">
      <w:pPr>
        <w:pStyle w:val="Ttulo3"/>
        <w:rPr>
          <w:rFonts w:ascii="Verdana" w:hAnsi="Verdana"/>
          <w:lang w:val="es-GT"/>
        </w:rPr>
      </w:pPr>
      <w:bookmarkStart w:id="14" w:name="_Toc45819709"/>
      <w:r w:rsidRPr="00B93947">
        <w:rPr>
          <w:rFonts w:ascii="Verdana" w:hAnsi="Verdana"/>
          <w:lang w:val="es-GT"/>
        </w:rPr>
        <w:t>identificacion de interesados</w:t>
      </w:r>
      <w:bookmarkEnd w:id="14"/>
    </w:p>
    <w:p w14:paraId="44175A21" w14:textId="77777777" w:rsidR="0057417A" w:rsidRPr="00B93947" w:rsidRDefault="0057417A" w:rsidP="0057417A">
      <w:pPr>
        <w:rPr>
          <w:rFonts w:ascii="Verdana" w:hAnsi="Verdana"/>
          <w:lang w:val="es-GT"/>
        </w:rPr>
      </w:pPr>
    </w:p>
    <w:p w14:paraId="4EE96E51" w14:textId="0F40DE00" w:rsidR="0057417A" w:rsidRPr="00B93947" w:rsidRDefault="00F214B7" w:rsidP="002A240E">
      <w:pPr>
        <w:pStyle w:val="Ttulo3"/>
        <w:rPr>
          <w:rFonts w:ascii="Verdana" w:hAnsi="Verdana"/>
          <w:lang w:val="es-GT"/>
        </w:rPr>
      </w:pPr>
      <w:bookmarkStart w:id="15" w:name="_Toc45819710"/>
      <w:r w:rsidRPr="00B93947">
        <w:rPr>
          <w:rFonts w:ascii="Verdana" w:hAnsi="Verdana"/>
          <w:lang w:val="es-GT"/>
        </w:rPr>
        <w:t>GRUPOS, FRECUENCIA</w:t>
      </w:r>
      <w:r w:rsidR="0057417A" w:rsidRPr="00B93947">
        <w:rPr>
          <w:rFonts w:ascii="Verdana" w:hAnsi="Verdana"/>
          <w:lang w:val="es-GT"/>
        </w:rPr>
        <w:t xml:space="preserve"> y forma de comunicacion</w:t>
      </w:r>
      <w:bookmarkEnd w:id="15"/>
    </w:p>
    <w:p w14:paraId="6C39FA75" w14:textId="77777777" w:rsidR="0057417A" w:rsidRPr="00B93947" w:rsidRDefault="0057417A" w:rsidP="0057417A">
      <w:pPr>
        <w:ind w:left="720"/>
        <w:rPr>
          <w:rFonts w:ascii="Verdana" w:hAnsi="Verdana"/>
          <w:lang w:val="es-GT"/>
        </w:rPr>
      </w:pPr>
    </w:p>
    <w:p w14:paraId="68818039" w14:textId="77777777" w:rsidR="0057417A" w:rsidRPr="00B93947" w:rsidRDefault="0057417A">
      <w:pPr>
        <w:rPr>
          <w:rFonts w:ascii="Verdana" w:hAnsi="Verdana"/>
          <w:b/>
          <w:bCs/>
          <w:caps/>
          <w:color w:val="FFFFFF" w:themeColor="background1"/>
          <w:spacing w:val="15"/>
          <w:sz w:val="22"/>
          <w:szCs w:val="22"/>
          <w:lang w:val="es-GT"/>
        </w:rPr>
      </w:pPr>
      <w:r w:rsidRPr="00B93947">
        <w:rPr>
          <w:rFonts w:ascii="Verdana" w:hAnsi="Verdana"/>
          <w:lang w:val="es-GT"/>
        </w:rPr>
        <w:br w:type="page"/>
      </w:r>
    </w:p>
    <w:p w14:paraId="00038993" w14:textId="39D62CCD" w:rsidR="00E52A5C" w:rsidRPr="00B93947" w:rsidRDefault="00E52A5C" w:rsidP="00E52A5C">
      <w:pPr>
        <w:pStyle w:val="Ttulo1"/>
        <w:numPr>
          <w:ilvl w:val="0"/>
          <w:numId w:val="36"/>
        </w:numPr>
        <w:rPr>
          <w:rFonts w:ascii="Verdana" w:hAnsi="Verdana"/>
          <w:lang w:val="es-GT"/>
        </w:rPr>
      </w:pPr>
      <w:bookmarkStart w:id="16" w:name="_Toc45819711"/>
      <w:r w:rsidRPr="00B93947">
        <w:rPr>
          <w:rFonts w:ascii="Verdana" w:hAnsi="Verdana"/>
          <w:lang w:val="es-GT"/>
        </w:rPr>
        <w:lastRenderedPageBreak/>
        <w:t>especificacion de requerimientos</w:t>
      </w:r>
      <w:bookmarkEnd w:id="16"/>
    </w:p>
    <w:p w14:paraId="22C16E32" w14:textId="1F930050" w:rsidR="00E52A5C" w:rsidRPr="00B93947" w:rsidRDefault="00B17ACF" w:rsidP="002A240E">
      <w:pPr>
        <w:pStyle w:val="Ttulo2"/>
        <w:rPr>
          <w:rFonts w:ascii="Verdana" w:hAnsi="Verdana"/>
          <w:lang w:val="es-GT"/>
        </w:rPr>
      </w:pPr>
      <w:bookmarkStart w:id="17" w:name="_Toc45819712"/>
      <w:r w:rsidRPr="00B93947">
        <w:rPr>
          <w:rFonts w:ascii="Verdana" w:hAnsi="Verdana"/>
          <w:lang w:val="es-GT"/>
        </w:rPr>
        <w:t>descripcion detallada de los requerimientos</w:t>
      </w:r>
      <w:bookmarkEnd w:id="17"/>
    </w:p>
    <w:p w14:paraId="71AD4AEE" w14:textId="25E61E32" w:rsidR="00E52A5C" w:rsidRPr="00B93947" w:rsidRDefault="000B4910" w:rsidP="00FE3DA9">
      <w:pPr>
        <w:ind w:left="720"/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t>Especificación de cada uno de los requerimientos definidos por los usuarios funcionales.</w:t>
      </w:r>
    </w:p>
    <w:p w14:paraId="08212E92" w14:textId="0FE5E763" w:rsidR="000B4910" w:rsidRPr="00B93947" w:rsidRDefault="000B4910" w:rsidP="00FE3DA9">
      <w:pPr>
        <w:ind w:left="720"/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t>Definir cuáles</w:t>
      </w:r>
      <w:r w:rsidR="00216F9C" w:rsidRPr="00B93947">
        <w:rPr>
          <w:rFonts w:ascii="Verdana" w:hAnsi="Verdana"/>
          <w:lang w:val="es-GT"/>
        </w:rPr>
        <w:t xml:space="preserve"> son las funcionalidades esperadas por cada uno de los requerimientos identificados, indicando la interacción esperada por los usuarios finales, el comportamiento de la aplicación para la interacción esperada.</w:t>
      </w:r>
    </w:p>
    <w:p w14:paraId="2020812A" w14:textId="69C9B9C5" w:rsidR="00E52A5C" w:rsidRPr="00B93947" w:rsidRDefault="00E52A5C" w:rsidP="002A240E">
      <w:pPr>
        <w:pStyle w:val="Ttulo2"/>
        <w:rPr>
          <w:rFonts w:ascii="Verdana" w:hAnsi="Verdana"/>
          <w:lang w:val="es-GT"/>
        </w:rPr>
      </w:pPr>
      <w:bookmarkStart w:id="18" w:name="_Toc45819713"/>
      <w:r w:rsidRPr="00B93947">
        <w:rPr>
          <w:rFonts w:ascii="Verdana" w:hAnsi="Verdana"/>
          <w:lang w:val="es-GT"/>
        </w:rPr>
        <w:t>definicion de interfaces</w:t>
      </w:r>
      <w:bookmarkEnd w:id="18"/>
    </w:p>
    <w:p w14:paraId="3FEC1EEF" w14:textId="49DC7642" w:rsidR="00E52A5C" w:rsidRPr="00B93947" w:rsidRDefault="00216F9C" w:rsidP="00216F9C">
      <w:pPr>
        <w:ind w:left="720"/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t xml:space="preserve">Especificación </w:t>
      </w:r>
      <w:r w:rsidR="004509E1" w:rsidRPr="00B93947">
        <w:rPr>
          <w:rFonts w:ascii="Verdana" w:hAnsi="Verdana"/>
          <w:lang w:val="es-GT"/>
        </w:rPr>
        <w:t>de las interfaces que se utilizaran en el desarrollo del proyecto en elaboración.</w:t>
      </w:r>
    </w:p>
    <w:p w14:paraId="29B1967F" w14:textId="3FBD8401" w:rsidR="004509E1" w:rsidRPr="00B93947" w:rsidRDefault="00E2429E" w:rsidP="00216F9C">
      <w:pPr>
        <w:ind w:left="720"/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t>Se debe especificar el bosquejo de cada una de las interfaces que se utilizaran, según el perfil de los usuarios finales que están definidos.</w:t>
      </w:r>
    </w:p>
    <w:p w14:paraId="5D501A45" w14:textId="77777777" w:rsidR="00E52A5C" w:rsidRPr="00B93947" w:rsidRDefault="00E52A5C">
      <w:pPr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br w:type="page"/>
      </w:r>
    </w:p>
    <w:p w14:paraId="22108429" w14:textId="497BC4C8" w:rsidR="00E52A5C" w:rsidRPr="00B93947" w:rsidRDefault="00E52A5C" w:rsidP="00E52A5C">
      <w:pPr>
        <w:pStyle w:val="Ttulo1"/>
        <w:numPr>
          <w:ilvl w:val="0"/>
          <w:numId w:val="36"/>
        </w:numPr>
        <w:rPr>
          <w:rFonts w:ascii="Verdana" w:hAnsi="Verdana"/>
          <w:lang w:val="es-GT"/>
        </w:rPr>
      </w:pPr>
      <w:bookmarkStart w:id="19" w:name="_Toc45819714"/>
      <w:r w:rsidRPr="00B93947">
        <w:rPr>
          <w:rFonts w:ascii="Verdana" w:hAnsi="Verdana"/>
          <w:lang w:val="es-GT"/>
        </w:rPr>
        <w:lastRenderedPageBreak/>
        <w:t>descripcion de la solucion</w:t>
      </w:r>
      <w:bookmarkEnd w:id="19"/>
    </w:p>
    <w:p w14:paraId="6EAADDC0" w14:textId="548ED6EE" w:rsidR="00E52A5C" w:rsidRPr="00B93947" w:rsidRDefault="00B17ACF" w:rsidP="002A240E">
      <w:pPr>
        <w:pStyle w:val="Ttulo2"/>
        <w:rPr>
          <w:rFonts w:ascii="Verdana" w:hAnsi="Verdana"/>
          <w:lang w:val="es-GT"/>
        </w:rPr>
      </w:pPr>
      <w:bookmarkStart w:id="20" w:name="_Toc45819715"/>
      <w:r w:rsidRPr="00B93947">
        <w:rPr>
          <w:rFonts w:ascii="Verdana" w:hAnsi="Verdana"/>
          <w:lang w:val="es-GT"/>
        </w:rPr>
        <w:t>casos de uso</w:t>
      </w:r>
      <w:bookmarkEnd w:id="20"/>
    </w:p>
    <w:p w14:paraId="2C0A0C2E" w14:textId="7339657F" w:rsidR="00E52A5C" w:rsidRPr="00B93947" w:rsidRDefault="00E2429E" w:rsidP="00E2429E">
      <w:pPr>
        <w:ind w:left="720"/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t>Especificación de cada uno de los casos de uso identificados.</w:t>
      </w:r>
    </w:p>
    <w:p w14:paraId="22827799" w14:textId="453A582F" w:rsidR="00E52A5C" w:rsidRPr="00B93947" w:rsidRDefault="00E52A5C" w:rsidP="002A240E">
      <w:pPr>
        <w:pStyle w:val="Ttulo2"/>
        <w:rPr>
          <w:rFonts w:ascii="Verdana" w:hAnsi="Verdana"/>
          <w:lang w:val="es-GT"/>
        </w:rPr>
      </w:pPr>
      <w:bookmarkStart w:id="21" w:name="_Toc45819716"/>
      <w:r w:rsidRPr="00B93947">
        <w:rPr>
          <w:rFonts w:ascii="Verdana" w:hAnsi="Verdana"/>
          <w:lang w:val="es-GT"/>
        </w:rPr>
        <w:t>vistas de arquitectura</w:t>
      </w:r>
      <w:bookmarkEnd w:id="21"/>
    </w:p>
    <w:p w14:paraId="7FE73F95" w14:textId="5D10CBA4" w:rsidR="00E52A5C" w:rsidRPr="00B93947" w:rsidRDefault="00E52A5C" w:rsidP="002A240E">
      <w:pPr>
        <w:pStyle w:val="Ttulo3"/>
        <w:rPr>
          <w:rFonts w:ascii="Verdana" w:hAnsi="Verdana"/>
          <w:lang w:val="es-GT"/>
        </w:rPr>
      </w:pPr>
      <w:bookmarkStart w:id="22" w:name="_Toc45819717"/>
      <w:r w:rsidRPr="00B93947">
        <w:rPr>
          <w:rFonts w:ascii="Verdana" w:hAnsi="Verdana"/>
          <w:lang w:val="es-GT"/>
        </w:rPr>
        <w:t>Vista LOGICA</w:t>
      </w:r>
      <w:bookmarkEnd w:id="22"/>
    </w:p>
    <w:p w14:paraId="6861454B" w14:textId="56EB2E34" w:rsidR="00E52A5C" w:rsidRPr="00B93947" w:rsidRDefault="00B17ACF" w:rsidP="002A240E">
      <w:pPr>
        <w:pStyle w:val="Prrafodelista"/>
        <w:numPr>
          <w:ilvl w:val="1"/>
          <w:numId w:val="37"/>
        </w:numPr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t>Diagrama de clases.</w:t>
      </w:r>
    </w:p>
    <w:p w14:paraId="17586AB1" w14:textId="221EDA3C" w:rsidR="00B17ACF" w:rsidRPr="00B93947" w:rsidRDefault="0063703A" w:rsidP="002A240E">
      <w:pPr>
        <w:pStyle w:val="Prrafodelista"/>
        <w:numPr>
          <w:ilvl w:val="1"/>
          <w:numId w:val="37"/>
        </w:numPr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t xml:space="preserve">Diagrama </w:t>
      </w:r>
      <w:r w:rsidR="00B17ACF" w:rsidRPr="00B93947">
        <w:rPr>
          <w:rFonts w:ascii="Verdana" w:hAnsi="Verdana"/>
          <w:lang w:val="es-GT"/>
        </w:rPr>
        <w:t>de componentes.</w:t>
      </w:r>
    </w:p>
    <w:p w14:paraId="5F6D9BEF" w14:textId="2B1C73F2" w:rsidR="0063703A" w:rsidRPr="00B93947" w:rsidRDefault="0063703A" w:rsidP="002A240E">
      <w:pPr>
        <w:pStyle w:val="Prrafodelista"/>
        <w:numPr>
          <w:ilvl w:val="1"/>
          <w:numId w:val="37"/>
        </w:numPr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t>Diagrama de secuencias.</w:t>
      </w:r>
    </w:p>
    <w:p w14:paraId="7D98E6FF" w14:textId="5444C104" w:rsidR="0063703A" w:rsidRPr="00B93947" w:rsidRDefault="0063703A" w:rsidP="002A240E">
      <w:pPr>
        <w:pStyle w:val="Prrafodelista"/>
        <w:numPr>
          <w:ilvl w:val="1"/>
          <w:numId w:val="37"/>
        </w:numPr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t>Diagrama de colaboración.</w:t>
      </w:r>
    </w:p>
    <w:p w14:paraId="6CAD910A" w14:textId="4CD4BD6F" w:rsidR="0063703A" w:rsidRPr="00B93947" w:rsidRDefault="0063703A" w:rsidP="002A240E">
      <w:pPr>
        <w:pStyle w:val="Prrafodelista"/>
        <w:numPr>
          <w:ilvl w:val="1"/>
          <w:numId w:val="37"/>
        </w:numPr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t>Diagrama de actividades.</w:t>
      </w:r>
    </w:p>
    <w:p w14:paraId="2B336805" w14:textId="54CCDFEB" w:rsidR="00E52A5C" w:rsidRPr="00B93947" w:rsidRDefault="00E52A5C" w:rsidP="002A240E">
      <w:pPr>
        <w:pStyle w:val="Ttulo3"/>
        <w:rPr>
          <w:rFonts w:ascii="Verdana" w:hAnsi="Verdana"/>
          <w:lang w:val="es-GT"/>
        </w:rPr>
      </w:pPr>
      <w:bookmarkStart w:id="23" w:name="_Toc45819718"/>
      <w:r w:rsidRPr="00B93947">
        <w:rPr>
          <w:rFonts w:ascii="Verdana" w:hAnsi="Verdana"/>
          <w:lang w:val="es-GT"/>
        </w:rPr>
        <w:t>Vista de desarrollo</w:t>
      </w:r>
      <w:bookmarkEnd w:id="23"/>
    </w:p>
    <w:p w14:paraId="1ADADD0D" w14:textId="3EE5338A" w:rsidR="007D4DAF" w:rsidRPr="00B93947" w:rsidRDefault="007D4DAF" w:rsidP="002A240E">
      <w:pPr>
        <w:pStyle w:val="Prrafodelista"/>
        <w:numPr>
          <w:ilvl w:val="0"/>
          <w:numId w:val="38"/>
        </w:numPr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t>Definición de componentes de software utilizados para la elaboración del proyecto.</w:t>
      </w:r>
    </w:p>
    <w:p w14:paraId="0E98B578" w14:textId="0719E042" w:rsidR="00E52A5C" w:rsidRPr="00B93947" w:rsidRDefault="00E52A5C" w:rsidP="002A240E">
      <w:pPr>
        <w:pStyle w:val="Ttulo3"/>
        <w:rPr>
          <w:rFonts w:ascii="Verdana" w:hAnsi="Verdana"/>
          <w:lang w:val="es-GT"/>
        </w:rPr>
      </w:pPr>
      <w:bookmarkStart w:id="24" w:name="_Toc45819719"/>
      <w:r w:rsidRPr="00B93947">
        <w:rPr>
          <w:rFonts w:ascii="Verdana" w:hAnsi="Verdana"/>
          <w:lang w:val="es-GT"/>
        </w:rPr>
        <w:t>Vista de datos</w:t>
      </w:r>
      <w:bookmarkEnd w:id="24"/>
    </w:p>
    <w:p w14:paraId="32938591" w14:textId="021E1043" w:rsidR="00B17ACF" w:rsidRPr="00B93947" w:rsidRDefault="00B17ACF" w:rsidP="002A240E">
      <w:pPr>
        <w:pStyle w:val="Prrafodelista"/>
        <w:numPr>
          <w:ilvl w:val="0"/>
          <w:numId w:val="39"/>
        </w:numPr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t>Propuesta Diagrama E/R.</w:t>
      </w:r>
    </w:p>
    <w:p w14:paraId="56627922" w14:textId="4784F8A1" w:rsidR="00E2429E" w:rsidRPr="00B93947" w:rsidRDefault="00E2429E" w:rsidP="002A240E">
      <w:pPr>
        <w:pStyle w:val="Prrafodelista"/>
        <w:numPr>
          <w:ilvl w:val="0"/>
          <w:numId w:val="39"/>
        </w:numPr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t>Especificación de tablas principales del proyecto en elaboración.</w:t>
      </w:r>
    </w:p>
    <w:p w14:paraId="44D418EB" w14:textId="2493275E" w:rsidR="00E52A5C" w:rsidRPr="00B93947" w:rsidRDefault="00E52A5C" w:rsidP="002A240E">
      <w:pPr>
        <w:pStyle w:val="Ttulo3"/>
        <w:rPr>
          <w:rFonts w:ascii="Verdana" w:hAnsi="Verdana"/>
          <w:lang w:val="es-GT"/>
        </w:rPr>
      </w:pPr>
      <w:bookmarkStart w:id="25" w:name="_Toc45819720"/>
      <w:r w:rsidRPr="00B93947">
        <w:rPr>
          <w:rFonts w:ascii="Verdana" w:hAnsi="Verdana"/>
          <w:lang w:val="es-GT"/>
        </w:rPr>
        <w:t>Vista fisica</w:t>
      </w:r>
      <w:bookmarkEnd w:id="25"/>
    </w:p>
    <w:p w14:paraId="61BC4F63" w14:textId="06983C7F" w:rsidR="00B17ACF" w:rsidRPr="00B93947" w:rsidRDefault="00B17ACF" w:rsidP="002A240E">
      <w:pPr>
        <w:pStyle w:val="Prrafodelista"/>
        <w:numPr>
          <w:ilvl w:val="0"/>
          <w:numId w:val="40"/>
        </w:numPr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t>Proyección de Transacciones</w:t>
      </w:r>
    </w:p>
    <w:p w14:paraId="1ED5ACB0" w14:textId="77777777" w:rsidR="00B17ACF" w:rsidRPr="00B93947" w:rsidRDefault="00B17ACF" w:rsidP="002A240E">
      <w:pPr>
        <w:pStyle w:val="Prrafodelista"/>
        <w:numPr>
          <w:ilvl w:val="0"/>
          <w:numId w:val="40"/>
        </w:numPr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t xml:space="preserve">Requerimientos de Infraestructura </w:t>
      </w:r>
    </w:p>
    <w:p w14:paraId="28B6A3B0" w14:textId="1112F1DF" w:rsidR="00E52A5C" w:rsidRPr="00B93947" w:rsidRDefault="00B17ACF" w:rsidP="002A240E">
      <w:pPr>
        <w:pStyle w:val="Prrafodelista"/>
        <w:numPr>
          <w:ilvl w:val="0"/>
          <w:numId w:val="40"/>
        </w:numPr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t>Ambiente de producción.</w:t>
      </w:r>
    </w:p>
    <w:p w14:paraId="6A4C2A82" w14:textId="4A49D886" w:rsidR="00B17ACF" w:rsidRPr="00B93947" w:rsidRDefault="00B17ACF" w:rsidP="002A240E">
      <w:pPr>
        <w:pStyle w:val="Prrafodelista"/>
        <w:numPr>
          <w:ilvl w:val="0"/>
          <w:numId w:val="40"/>
        </w:numPr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t>Ambiente de desarrollo.</w:t>
      </w:r>
    </w:p>
    <w:p w14:paraId="598E7E05" w14:textId="20E52A78" w:rsidR="00B17ACF" w:rsidRPr="00B93947" w:rsidRDefault="00B17ACF" w:rsidP="002A240E">
      <w:pPr>
        <w:pStyle w:val="Prrafodelista"/>
        <w:numPr>
          <w:ilvl w:val="0"/>
          <w:numId w:val="40"/>
        </w:numPr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t>Diagrama de RED.</w:t>
      </w:r>
    </w:p>
    <w:p w14:paraId="129B1018" w14:textId="1F1895C1" w:rsidR="00562719" w:rsidRDefault="00562719">
      <w:pPr>
        <w:rPr>
          <w:rFonts w:ascii="Verdana" w:hAnsi="Verdana"/>
          <w:lang w:val="es-GT"/>
        </w:rPr>
      </w:pPr>
      <w:r>
        <w:rPr>
          <w:rFonts w:ascii="Verdana" w:hAnsi="Verdana"/>
          <w:lang w:val="es-GT"/>
        </w:rPr>
        <w:br w:type="page"/>
      </w:r>
    </w:p>
    <w:p w14:paraId="7EDC67CA" w14:textId="39D96A29" w:rsidR="00B17ACF" w:rsidRPr="00B93947" w:rsidRDefault="00B17ACF" w:rsidP="002A240E">
      <w:pPr>
        <w:pStyle w:val="Ttulo2"/>
        <w:rPr>
          <w:rFonts w:ascii="Verdana" w:hAnsi="Verdana"/>
          <w:lang w:val="es-GT"/>
        </w:rPr>
      </w:pPr>
      <w:bookmarkStart w:id="26" w:name="_Toc45819721"/>
      <w:r w:rsidRPr="00B93947">
        <w:rPr>
          <w:rFonts w:ascii="Verdana" w:hAnsi="Verdana"/>
          <w:lang w:val="es-GT"/>
        </w:rPr>
        <w:lastRenderedPageBreak/>
        <w:t>DISEÑO DE CASOS DE PRUEBA</w:t>
      </w:r>
      <w:bookmarkEnd w:id="26"/>
    </w:p>
    <w:p w14:paraId="4BF06DAA" w14:textId="19213039" w:rsidR="00B17ACF" w:rsidRPr="00B93947" w:rsidRDefault="00E2429E" w:rsidP="00E2429E">
      <w:pPr>
        <w:ind w:left="720"/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t>Especificación de cada uno de los casos de prueba que deben de ser ejecutados, para la validación de la correcta funcionalidad de los requerimientos del proyecto en elaboración.</w:t>
      </w:r>
    </w:p>
    <w:p w14:paraId="5F49C217" w14:textId="7A710815" w:rsidR="00E52A5C" w:rsidRPr="00B93947" w:rsidRDefault="00E52A5C">
      <w:pPr>
        <w:rPr>
          <w:rFonts w:ascii="Verdana" w:hAnsi="Verdana"/>
          <w:lang w:val="es-GT"/>
        </w:rPr>
      </w:pPr>
      <w:r w:rsidRPr="00B93947">
        <w:rPr>
          <w:rFonts w:ascii="Verdana" w:hAnsi="Verdana"/>
          <w:lang w:val="es-GT"/>
        </w:rPr>
        <w:br w:type="page"/>
      </w:r>
    </w:p>
    <w:p w14:paraId="72ECF75C" w14:textId="768140E4" w:rsidR="00E52A5C" w:rsidRPr="00B93947" w:rsidRDefault="00E52A5C" w:rsidP="00E52A5C">
      <w:pPr>
        <w:pStyle w:val="Ttulo1"/>
        <w:numPr>
          <w:ilvl w:val="0"/>
          <w:numId w:val="36"/>
        </w:numPr>
        <w:rPr>
          <w:rFonts w:ascii="Verdana" w:hAnsi="Verdana"/>
          <w:lang w:val="es-GT"/>
        </w:rPr>
      </w:pPr>
      <w:bookmarkStart w:id="27" w:name="_Toc45819722"/>
      <w:r w:rsidRPr="00B93947">
        <w:rPr>
          <w:rFonts w:ascii="Verdana" w:hAnsi="Verdana"/>
          <w:lang w:val="es-GT"/>
        </w:rPr>
        <w:lastRenderedPageBreak/>
        <w:t>anexos.</w:t>
      </w:r>
      <w:bookmarkEnd w:id="27"/>
    </w:p>
    <w:p w14:paraId="72CE805B" w14:textId="77777777" w:rsidR="00E2429E" w:rsidRPr="00B93947" w:rsidRDefault="00E2429E" w:rsidP="00E2429E">
      <w:pPr>
        <w:rPr>
          <w:rFonts w:ascii="Verdana" w:eastAsia="Times New Roman" w:hAnsi="Verdana" w:cs="Times New Roman"/>
          <w:color w:val="000000"/>
          <w:sz w:val="16"/>
          <w:lang w:val="es-GT" w:eastAsia="sv-SE"/>
        </w:rPr>
      </w:pPr>
      <w:r w:rsidRPr="00B93947">
        <w:rPr>
          <w:rFonts w:ascii="Verdana" w:eastAsia="Times New Roman" w:hAnsi="Verdana" w:cs="Times New Roman"/>
          <w:color w:val="000000"/>
          <w:sz w:val="16"/>
          <w:lang w:val="es-GT" w:eastAsia="sv-SE"/>
        </w:rPr>
        <w:t>Inclusión de documentos mencionados en el contenido del documento.</w:t>
      </w:r>
    </w:p>
    <w:p w14:paraId="75D9BE61" w14:textId="3C1BCFBD" w:rsidR="00E52A5C" w:rsidRPr="00B93947" w:rsidRDefault="00E52A5C" w:rsidP="00D27EAE">
      <w:pPr>
        <w:rPr>
          <w:rFonts w:ascii="Verdana" w:eastAsia="Times New Roman" w:hAnsi="Verdana" w:cs="Times New Roman"/>
          <w:color w:val="000000"/>
          <w:sz w:val="16"/>
          <w:lang w:val="es-GT" w:eastAsia="sv-SE"/>
        </w:rPr>
      </w:pPr>
    </w:p>
    <w:p w14:paraId="18817626" w14:textId="77777777" w:rsidR="00B17ACF" w:rsidRPr="00B93947" w:rsidRDefault="00B17ACF">
      <w:pPr>
        <w:rPr>
          <w:rFonts w:ascii="Verdana" w:hAnsi="Verdana"/>
          <w:b/>
          <w:bCs/>
          <w:caps/>
          <w:color w:val="FFFFFF" w:themeColor="background1"/>
          <w:spacing w:val="15"/>
          <w:sz w:val="22"/>
          <w:szCs w:val="22"/>
          <w:lang w:val="es-GT"/>
        </w:rPr>
      </w:pPr>
      <w:r w:rsidRPr="00B93947">
        <w:rPr>
          <w:rFonts w:ascii="Verdana" w:hAnsi="Verdana"/>
          <w:lang w:val="es-GT"/>
        </w:rPr>
        <w:br w:type="page"/>
      </w:r>
    </w:p>
    <w:p w14:paraId="0D509ECC" w14:textId="4F7D6466" w:rsidR="00B17ACF" w:rsidRPr="00B93947" w:rsidRDefault="00B17ACF" w:rsidP="00B17ACF">
      <w:pPr>
        <w:pStyle w:val="Ttulo1"/>
        <w:numPr>
          <w:ilvl w:val="0"/>
          <w:numId w:val="36"/>
        </w:numPr>
        <w:rPr>
          <w:rFonts w:ascii="Verdana" w:hAnsi="Verdana"/>
          <w:lang w:val="es-GT"/>
        </w:rPr>
      </w:pPr>
      <w:bookmarkStart w:id="28" w:name="_Toc45819723"/>
      <w:r w:rsidRPr="00B93947">
        <w:rPr>
          <w:rFonts w:ascii="Verdana" w:hAnsi="Verdana"/>
          <w:lang w:val="es-GT"/>
        </w:rPr>
        <w:lastRenderedPageBreak/>
        <w:t>aprobaciones</w:t>
      </w:r>
      <w:bookmarkEnd w:id="28"/>
    </w:p>
    <w:p w14:paraId="11FD67BF" w14:textId="0CA674AF" w:rsidR="00B17ACF" w:rsidRPr="00B93947" w:rsidRDefault="00B17ACF" w:rsidP="00D27EAE">
      <w:pPr>
        <w:rPr>
          <w:rFonts w:ascii="Verdana" w:eastAsia="Times New Roman" w:hAnsi="Verdana" w:cs="Times New Roman"/>
          <w:color w:val="000000"/>
          <w:sz w:val="16"/>
          <w:lang w:val="es-GT" w:eastAsia="sv-S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1"/>
        <w:gridCol w:w="3115"/>
        <w:gridCol w:w="3114"/>
      </w:tblGrid>
      <w:tr w:rsidR="00B17ACF" w:rsidRPr="00B93947" w14:paraId="7FC17B5B" w14:textId="77777777" w:rsidTr="001870FC">
        <w:tc>
          <w:tcPr>
            <w:tcW w:w="3166" w:type="dxa"/>
          </w:tcPr>
          <w:p w14:paraId="3F90A334" w14:textId="77777777" w:rsidR="00B17ACF" w:rsidRPr="00B93947" w:rsidRDefault="00B17ACF" w:rsidP="001870FC">
            <w:pPr>
              <w:spacing w:before="0"/>
              <w:jc w:val="center"/>
              <w:rPr>
                <w:rFonts w:ascii="Verdana" w:hAnsi="Verdana"/>
                <w:b/>
                <w:color w:val="000000"/>
                <w:sz w:val="24"/>
                <w:lang w:val="es-GT" w:eastAsia="sv-SE"/>
              </w:rPr>
            </w:pPr>
            <w:r w:rsidRPr="00B93947">
              <w:rPr>
                <w:rFonts w:ascii="Verdana" w:hAnsi="Verdana"/>
                <w:b/>
                <w:color w:val="000000"/>
                <w:sz w:val="24"/>
                <w:lang w:val="es-GT" w:eastAsia="sv-SE"/>
              </w:rPr>
              <w:t>NOMBRE</w:t>
            </w:r>
          </w:p>
        </w:tc>
        <w:tc>
          <w:tcPr>
            <w:tcW w:w="3167" w:type="dxa"/>
          </w:tcPr>
          <w:p w14:paraId="2AD1C8C6" w14:textId="77777777" w:rsidR="00B17ACF" w:rsidRPr="00B93947" w:rsidRDefault="00B17ACF" w:rsidP="001870FC">
            <w:pPr>
              <w:spacing w:before="0"/>
              <w:jc w:val="center"/>
              <w:rPr>
                <w:rFonts w:ascii="Verdana" w:hAnsi="Verdana"/>
                <w:b/>
                <w:color w:val="000000"/>
                <w:sz w:val="24"/>
                <w:lang w:val="es-GT" w:eastAsia="sv-SE"/>
              </w:rPr>
            </w:pPr>
            <w:r w:rsidRPr="00B93947">
              <w:rPr>
                <w:rFonts w:ascii="Verdana" w:hAnsi="Verdana"/>
                <w:b/>
                <w:color w:val="000000"/>
                <w:sz w:val="24"/>
                <w:lang w:val="es-GT" w:eastAsia="sv-SE"/>
              </w:rPr>
              <w:t>FIRMA</w:t>
            </w:r>
          </w:p>
        </w:tc>
        <w:tc>
          <w:tcPr>
            <w:tcW w:w="3167" w:type="dxa"/>
          </w:tcPr>
          <w:p w14:paraId="4D102753" w14:textId="77777777" w:rsidR="00B17ACF" w:rsidRPr="00B93947" w:rsidRDefault="00B17ACF" w:rsidP="001870FC">
            <w:pPr>
              <w:spacing w:before="0"/>
              <w:jc w:val="center"/>
              <w:rPr>
                <w:rFonts w:ascii="Verdana" w:hAnsi="Verdana"/>
                <w:b/>
                <w:color w:val="000000"/>
                <w:sz w:val="24"/>
                <w:lang w:val="es-GT" w:eastAsia="sv-SE"/>
              </w:rPr>
            </w:pPr>
            <w:r w:rsidRPr="00B93947">
              <w:rPr>
                <w:rFonts w:ascii="Verdana" w:hAnsi="Verdana"/>
                <w:b/>
                <w:color w:val="000000"/>
                <w:sz w:val="24"/>
                <w:lang w:val="es-GT" w:eastAsia="sv-SE"/>
              </w:rPr>
              <w:t>FECHA</w:t>
            </w:r>
          </w:p>
        </w:tc>
      </w:tr>
      <w:tr w:rsidR="00B17ACF" w:rsidRPr="00B93947" w14:paraId="53C4F052" w14:textId="77777777" w:rsidTr="001870FC">
        <w:tc>
          <w:tcPr>
            <w:tcW w:w="3166" w:type="dxa"/>
          </w:tcPr>
          <w:p w14:paraId="7707C695" w14:textId="77777777" w:rsidR="00B17ACF" w:rsidRPr="00B93947" w:rsidRDefault="00B17ACF" w:rsidP="001870FC">
            <w:pPr>
              <w:rPr>
                <w:rFonts w:ascii="Verdana" w:hAnsi="Verdana"/>
                <w:color w:val="000000"/>
                <w:sz w:val="16"/>
                <w:lang w:val="es-GT" w:eastAsia="sv-SE"/>
              </w:rPr>
            </w:pPr>
          </w:p>
          <w:p w14:paraId="6E8685A2" w14:textId="5824C287" w:rsidR="00B17ACF" w:rsidRPr="00B93947" w:rsidRDefault="00B17ACF" w:rsidP="001870FC">
            <w:pPr>
              <w:rPr>
                <w:rFonts w:ascii="Verdana" w:hAnsi="Verdana"/>
                <w:color w:val="000000"/>
                <w:sz w:val="16"/>
                <w:lang w:val="es-GT" w:eastAsia="sv-SE"/>
              </w:rPr>
            </w:pPr>
          </w:p>
          <w:p w14:paraId="1547AA62" w14:textId="77777777" w:rsidR="00B17ACF" w:rsidRPr="00B93947" w:rsidRDefault="00B17ACF" w:rsidP="001870FC">
            <w:pPr>
              <w:rPr>
                <w:rFonts w:ascii="Verdana" w:hAnsi="Verdana"/>
                <w:color w:val="000000"/>
                <w:sz w:val="16"/>
                <w:lang w:val="es-GT" w:eastAsia="sv-SE"/>
              </w:rPr>
            </w:pPr>
          </w:p>
          <w:p w14:paraId="3CA65AF4" w14:textId="585C7878" w:rsidR="00B17ACF" w:rsidRPr="00B93947" w:rsidRDefault="00B17ACF" w:rsidP="001870FC">
            <w:pPr>
              <w:rPr>
                <w:rFonts w:ascii="Verdana" w:hAnsi="Verdana"/>
                <w:color w:val="000000"/>
                <w:sz w:val="16"/>
                <w:lang w:val="es-GT" w:eastAsia="sv-SE"/>
              </w:rPr>
            </w:pPr>
          </w:p>
        </w:tc>
        <w:tc>
          <w:tcPr>
            <w:tcW w:w="3167" w:type="dxa"/>
          </w:tcPr>
          <w:p w14:paraId="54FC1715" w14:textId="77777777" w:rsidR="00B17ACF" w:rsidRPr="00B93947" w:rsidRDefault="00B17ACF" w:rsidP="001870FC">
            <w:pPr>
              <w:rPr>
                <w:rFonts w:ascii="Verdana" w:hAnsi="Verdana"/>
                <w:color w:val="000000"/>
                <w:sz w:val="16"/>
                <w:lang w:val="es-GT" w:eastAsia="sv-SE"/>
              </w:rPr>
            </w:pPr>
          </w:p>
        </w:tc>
        <w:tc>
          <w:tcPr>
            <w:tcW w:w="3167" w:type="dxa"/>
          </w:tcPr>
          <w:p w14:paraId="660E75AA" w14:textId="77777777" w:rsidR="00B17ACF" w:rsidRPr="00B93947" w:rsidRDefault="00B17ACF" w:rsidP="001870FC">
            <w:pPr>
              <w:rPr>
                <w:rFonts w:ascii="Verdana" w:hAnsi="Verdana"/>
                <w:color w:val="000000"/>
                <w:sz w:val="16"/>
                <w:lang w:val="es-GT" w:eastAsia="sv-SE"/>
              </w:rPr>
            </w:pPr>
          </w:p>
        </w:tc>
      </w:tr>
      <w:tr w:rsidR="00B17ACF" w:rsidRPr="00B93947" w14:paraId="01A6B524" w14:textId="77777777" w:rsidTr="001870FC">
        <w:tc>
          <w:tcPr>
            <w:tcW w:w="3166" w:type="dxa"/>
          </w:tcPr>
          <w:p w14:paraId="198D1ABD" w14:textId="17DE15F3" w:rsidR="00B17ACF" w:rsidRPr="00B93947" w:rsidRDefault="00B17ACF" w:rsidP="001870FC">
            <w:pPr>
              <w:rPr>
                <w:rFonts w:ascii="Verdana" w:hAnsi="Verdana"/>
                <w:color w:val="000000"/>
                <w:sz w:val="16"/>
                <w:lang w:val="es-GT" w:eastAsia="sv-SE"/>
              </w:rPr>
            </w:pPr>
          </w:p>
          <w:p w14:paraId="3DFCCC17" w14:textId="77777777" w:rsidR="00B17ACF" w:rsidRPr="00B93947" w:rsidRDefault="00B17ACF" w:rsidP="001870FC">
            <w:pPr>
              <w:rPr>
                <w:rFonts w:ascii="Verdana" w:hAnsi="Verdana"/>
                <w:color w:val="000000"/>
                <w:sz w:val="16"/>
                <w:lang w:val="es-GT" w:eastAsia="sv-SE"/>
              </w:rPr>
            </w:pPr>
          </w:p>
          <w:p w14:paraId="3A62F1A3" w14:textId="77777777" w:rsidR="00B17ACF" w:rsidRPr="00B93947" w:rsidRDefault="00B17ACF" w:rsidP="001870FC">
            <w:pPr>
              <w:rPr>
                <w:rFonts w:ascii="Verdana" w:hAnsi="Verdana"/>
                <w:color w:val="000000"/>
                <w:sz w:val="16"/>
                <w:lang w:val="es-GT" w:eastAsia="sv-SE"/>
              </w:rPr>
            </w:pPr>
          </w:p>
          <w:p w14:paraId="45445367" w14:textId="7E69C2CB" w:rsidR="00B17ACF" w:rsidRPr="00B93947" w:rsidRDefault="00B17ACF" w:rsidP="001870FC">
            <w:pPr>
              <w:rPr>
                <w:rFonts w:ascii="Verdana" w:hAnsi="Verdana"/>
                <w:color w:val="000000"/>
                <w:sz w:val="16"/>
                <w:lang w:val="es-GT" w:eastAsia="sv-SE"/>
              </w:rPr>
            </w:pPr>
          </w:p>
        </w:tc>
        <w:tc>
          <w:tcPr>
            <w:tcW w:w="3167" w:type="dxa"/>
          </w:tcPr>
          <w:p w14:paraId="6940798C" w14:textId="77777777" w:rsidR="00B17ACF" w:rsidRPr="00B93947" w:rsidRDefault="00B17ACF" w:rsidP="001870FC">
            <w:pPr>
              <w:rPr>
                <w:rFonts w:ascii="Verdana" w:hAnsi="Verdana"/>
                <w:color w:val="000000"/>
                <w:sz w:val="16"/>
                <w:lang w:val="es-GT" w:eastAsia="sv-SE"/>
              </w:rPr>
            </w:pPr>
          </w:p>
        </w:tc>
        <w:tc>
          <w:tcPr>
            <w:tcW w:w="3167" w:type="dxa"/>
          </w:tcPr>
          <w:p w14:paraId="6983D59C" w14:textId="77777777" w:rsidR="00B17ACF" w:rsidRPr="00B93947" w:rsidRDefault="00B17ACF" w:rsidP="001870FC">
            <w:pPr>
              <w:rPr>
                <w:rFonts w:ascii="Verdana" w:hAnsi="Verdana"/>
                <w:color w:val="000000"/>
                <w:sz w:val="16"/>
                <w:lang w:val="es-GT" w:eastAsia="sv-SE"/>
              </w:rPr>
            </w:pPr>
          </w:p>
        </w:tc>
      </w:tr>
      <w:tr w:rsidR="00B17ACF" w:rsidRPr="00B93947" w14:paraId="58683DCC" w14:textId="77777777" w:rsidTr="001870FC">
        <w:tc>
          <w:tcPr>
            <w:tcW w:w="3166" w:type="dxa"/>
          </w:tcPr>
          <w:p w14:paraId="5E51F6B2" w14:textId="0C114AE4" w:rsidR="00B17ACF" w:rsidRPr="00B93947" w:rsidRDefault="00B17ACF" w:rsidP="001870FC">
            <w:pPr>
              <w:rPr>
                <w:rFonts w:ascii="Verdana" w:hAnsi="Verdana"/>
                <w:color w:val="000000"/>
                <w:sz w:val="16"/>
                <w:lang w:val="es-GT" w:eastAsia="sv-SE"/>
              </w:rPr>
            </w:pPr>
          </w:p>
          <w:p w14:paraId="0E72CCAC" w14:textId="77777777" w:rsidR="00B17ACF" w:rsidRPr="00B93947" w:rsidRDefault="00B17ACF" w:rsidP="001870FC">
            <w:pPr>
              <w:rPr>
                <w:rFonts w:ascii="Verdana" w:hAnsi="Verdana"/>
                <w:color w:val="000000"/>
                <w:sz w:val="16"/>
                <w:lang w:val="es-GT" w:eastAsia="sv-SE"/>
              </w:rPr>
            </w:pPr>
          </w:p>
          <w:p w14:paraId="4D2A11B9" w14:textId="77777777" w:rsidR="00B17ACF" w:rsidRPr="00B93947" w:rsidRDefault="00B17ACF" w:rsidP="001870FC">
            <w:pPr>
              <w:rPr>
                <w:rFonts w:ascii="Verdana" w:hAnsi="Verdana"/>
                <w:color w:val="000000"/>
                <w:sz w:val="16"/>
                <w:lang w:val="es-GT" w:eastAsia="sv-SE"/>
              </w:rPr>
            </w:pPr>
          </w:p>
          <w:p w14:paraId="737FD608" w14:textId="6B0F8339" w:rsidR="00B17ACF" w:rsidRPr="00B93947" w:rsidRDefault="00B17ACF" w:rsidP="001870FC">
            <w:pPr>
              <w:rPr>
                <w:rFonts w:ascii="Verdana" w:hAnsi="Verdana"/>
                <w:color w:val="000000"/>
                <w:sz w:val="16"/>
                <w:lang w:val="es-GT" w:eastAsia="sv-SE"/>
              </w:rPr>
            </w:pPr>
          </w:p>
        </w:tc>
        <w:tc>
          <w:tcPr>
            <w:tcW w:w="3167" w:type="dxa"/>
          </w:tcPr>
          <w:p w14:paraId="0A42D457" w14:textId="77777777" w:rsidR="00B17ACF" w:rsidRPr="00B93947" w:rsidRDefault="00B17ACF" w:rsidP="001870FC">
            <w:pPr>
              <w:rPr>
                <w:rFonts w:ascii="Verdana" w:hAnsi="Verdana"/>
                <w:color w:val="000000"/>
                <w:sz w:val="16"/>
                <w:lang w:val="es-GT" w:eastAsia="sv-SE"/>
              </w:rPr>
            </w:pPr>
          </w:p>
        </w:tc>
        <w:tc>
          <w:tcPr>
            <w:tcW w:w="3167" w:type="dxa"/>
          </w:tcPr>
          <w:p w14:paraId="40D8CE1E" w14:textId="77777777" w:rsidR="00B17ACF" w:rsidRPr="00B93947" w:rsidRDefault="00B17ACF" w:rsidP="001870FC">
            <w:pPr>
              <w:rPr>
                <w:rFonts w:ascii="Verdana" w:hAnsi="Verdana"/>
                <w:color w:val="000000"/>
                <w:sz w:val="16"/>
                <w:lang w:val="es-GT" w:eastAsia="sv-SE"/>
              </w:rPr>
            </w:pPr>
          </w:p>
        </w:tc>
      </w:tr>
      <w:tr w:rsidR="00B17ACF" w:rsidRPr="00B93947" w14:paraId="5A999B2A" w14:textId="77777777" w:rsidTr="001870FC">
        <w:tc>
          <w:tcPr>
            <w:tcW w:w="3166" w:type="dxa"/>
          </w:tcPr>
          <w:p w14:paraId="78F49DDD" w14:textId="77777777" w:rsidR="00B17ACF" w:rsidRPr="00B93947" w:rsidRDefault="00B17ACF" w:rsidP="001870FC">
            <w:pPr>
              <w:rPr>
                <w:rFonts w:ascii="Verdana" w:hAnsi="Verdana"/>
                <w:color w:val="000000"/>
                <w:sz w:val="16"/>
                <w:lang w:val="es-GT" w:eastAsia="sv-SE"/>
              </w:rPr>
            </w:pPr>
          </w:p>
          <w:p w14:paraId="05A486A2" w14:textId="19B2052C" w:rsidR="00B17ACF" w:rsidRPr="00B93947" w:rsidRDefault="00B17ACF" w:rsidP="001870FC">
            <w:pPr>
              <w:rPr>
                <w:rFonts w:ascii="Verdana" w:hAnsi="Verdana"/>
                <w:color w:val="000000"/>
                <w:sz w:val="16"/>
                <w:lang w:val="es-GT" w:eastAsia="sv-SE"/>
              </w:rPr>
            </w:pPr>
          </w:p>
          <w:p w14:paraId="5D7D321D" w14:textId="77777777" w:rsidR="00B17ACF" w:rsidRPr="00B93947" w:rsidRDefault="00B17ACF" w:rsidP="001870FC">
            <w:pPr>
              <w:rPr>
                <w:rFonts w:ascii="Verdana" w:hAnsi="Verdana"/>
                <w:color w:val="000000"/>
                <w:sz w:val="16"/>
                <w:lang w:val="es-GT" w:eastAsia="sv-SE"/>
              </w:rPr>
            </w:pPr>
          </w:p>
          <w:p w14:paraId="3217A057" w14:textId="055E16FC" w:rsidR="00B17ACF" w:rsidRPr="00B93947" w:rsidRDefault="00B17ACF" w:rsidP="001870FC">
            <w:pPr>
              <w:rPr>
                <w:rFonts w:ascii="Verdana" w:hAnsi="Verdana"/>
                <w:color w:val="000000"/>
                <w:sz w:val="16"/>
                <w:lang w:val="es-GT" w:eastAsia="sv-SE"/>
              </w:rPr>
            </w:pPr>
          </w:p>
        </w:tc>
        <w:tc>
          <w:tcPr>
            <w:tcW w:w="3167" w:type="dxa"/>
          </w:tcPr>
          <w:p w14:paraId="4F6EEC4B" w14:textId="77777777" w:rsidR="00B17ACF" w:rsidRPr="00B93947" w:rsidRDefault="00B17ACF" w:rsidP="001870FC">
            <w:pPr>
              <w:rPr>
                <w:rFonts w:ascii="Verdana" w:hAnsi="Verdana"/>
                <w:color w:val="000000"/>
                <w:sz w:val="16"/>
                <w:lang w:val="es-GT" w:eastAsia="sv-SE"/>
              </w:rPr>
            </w:pPr>
          </w:p>
        </w:tc>
        <w:tc>
          <w:tcPr>
            <w:tcW w:w="3167" w:type="dxa"/>
          </w:tcPr>
          <w:p w14:paraId="6D6BC60C" w14:textId="77777777" w:rsidR="00B17ACF" w:rsidRPr="00B93947" w:rsidRDefault="00B17ACF" w:rsidP="001870FC">
            <w:pPr>
              <w:rPr>
                <w:rFonts w:ascii="Verdana" w:hAnsi="Verdana"/>
                <w:color w:val="000000"/>
                <w:sz w:val="16"/>
                <w:lang w:val="es-GT" w:eastAsia="sv-SE"/>
              </w:rPr>
            </w:pPr>
          </w:p>
        </w:tc>
      </w:tr>
    </w:tbl>
    <w:p w14:paraId="68D70A4E" w14:textId="77777777" w:rsidR="00B17ACF" w:rsidRPr="00B93947" w:rsidRDefault="00B17ACF" w:rsidP="00D27EAE">
      <w:pPr>
        <w:rPr>
          <w:rFonts w:ascii="Verdana" w:eastAsia="Times New Roman" w:hAnsi="Verdana" w:cs="Times New Roman"/>
          <w:color w:val="000000"/>
          <w:sz w:val="16"/>
          <w:lang w:val="es-GT" w:eastAsia="sv-SE"/>
        </w:rPr>
      </w:pPr>
    </w:p>
    <w:sectPr w:rsidR="00B17ACF" w:rsidRPr="00B93947" w:rsidSect="00F77D8E">
      <w:headerReference w:type="default" r:id="rId11"/>
      <w:footerReference w:type="default" r:id="rId12"/>
      <w:pgSz w:w="12240" w:h="15840"/>
      <w:pgMar w:top="1440" w:right="1440" w:bottom="1440" w:left="144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793BB" w14:textId="77777777" w:rsidR="00CD5D23" w:rsidRDefault="00CD5D23" w:rsidP="00E67890">
      <w:pPr>
        <w:spacing w:before="0" w:after="0" w:line="240" w:lineRule="auto"/>
      </w:pPr>
      <w:r>
        <w:separator/>
      </w:r>
    </w:p>
  </w:endnote>
  <w:endnote w:type="continuationSeparator" w:id="0">
    <w:p w14:paraId="7149F0FA" w14:textId="77777777" w:rsidR="00CD5D23" w:rsidRDefault="00CD5D23" w:rsidP="00E678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04"/>
      <w:gridCol w:w="7956"/>
    </w:tblGrid>
    <w:tr w:rsidR="00F14547" w14:paraId="5B625AF9" w14:textId="77777777">
      <w:tc>
        <w:tcPr>
          <w:tcW w:w="750" w:type="pct"/>
        </w:tcPr>
        <w:p w14:paraId="03B8FECA" w14:textId="385C28D8" w:rsidR="00F14547" w:rsidRDefault="003119E4">
          <w:pPr>
            <w:pStyle w:val="Piedepgina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60650" w:rsidRPr="00E60650">
            <w:rPr>
              <w:noProof/>
              <w:color w:val="4F81BD" w:themeColor="accent1"/>
            </w:rPr>
            <w:t>7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14:paraId="6B133843" w14:textId="4FC5694D" w:rsidR="00B93947" w:rsidRPr="008A541B" w:rsidRDefault="00B93947">
          <w:pPr>
            <w:pStyle w:val="Piedepgina"/>
            <w:rPr>
              <w:color w:val="4F81BD"/>
              <w:lang w:val="es-GT"/>
            </w:rPr>
          </w:pPr>
        </w:p>
      </w:tc>
    </w:tr>
  </w:tbl>
  <w:p w14:paraId="6748ED61" w14:textId="77777777" w:rsidR="00F14547" w:rsidRDefault="00F145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648B1" w14:textId="77777777" w:rsidR="00CD5D23" w:rsidRDefault="00CD5D23" w:rsidP="00E67890">
      <w:pPr>
        <w:spacing w:before="0" w:after="0" w:line="240" w:lineRule="auto"/>
      </w:pPr>
      <w:r>
        <w:separator/>
      </w:r>
    </w:p>
  </w:footnote>
  <w:footnote w:type="continuationSeparator" w:id="0">
    <w:p w14:paraId="54D42AB4" w14:textId="77777777" w:rsidR="00CD5D23" w:rsidRDefault="00CD5D23" w:rsidP="00E678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04"/>
      <w:gridCol w:w="7956"/>
    </w:tblGrid>
    <w:tr w:rsidR="00F14547" w:rsidRPr="00B93947" w14:paraId="7B253023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407967B4" w14:textId="59FD8372" w:rsidR="00F14547" w:rsidRPr="00B93947" w:rsidRDefault="00F14547">
          <w:pPr>
            <w:pStyle w:val="Encabezado"/>
            <w:rPr>
              <w:rFonts w:ascii="Verdana" w:hAnsi="Verdana"/>
            </w:rPr>
          </w:pPr>
        </w:p>
      </w:tc>
      <w:sdt>
        <w:sdtPr>
          <w:rPr>
            <w:rFonts w:ascii="Verdana" w:eastAsiaTheme="majorEastAsia" w:hAnsi="Verdana" w:cstheme="majorBidi"/>
            <w:color w:val="4F81BD" w:themeColor="accent1"/>
            <w:sz w:val="24"/>
            <w:szCs w:val="24"/>
          </w:rPr>
          <w:alias w:val="Título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C8C3DA2" w14:textId="0F852897" w:rsidR="00F14547" w:rsidRPr="00B93947" w:rsidRDefault="00AB5E3F" w:rsidP="00AB5E3F">
              <w:pPr>
                <w:pStyle w:val="Encabezado"/>
                <w:rPr>
                  <w:rFonts w:ascii="Verdana" w:eastAsiaTheme="majorEastAsia" w:hAnsi="Verdana" w:cstheme="majorBidi"/>
                  <w:color w:val="4F81BD" w:themeColor="accent1"/>
                  <w:sz w:val="24"/>
                  <w:szCs w:val="24"/>
                  <w:lang w:val="es-ES_tradnl"/>
                </w:rPr>
              </w:pPr>
              <w:r w:rsidRPr="00B93947">
                <w:rPr>
                  <w:rFonts w:ascii="Verdana" w:eastAsiaTheme="majorEastAsia" w:hAnsi="Verdana" w:cstheme="majorBidi"/>
                  <w:color w:val="4F81BD" w:themeColor="accent1"/>
                  <w:sz w:val="24"/>
                  <w:szCs w:val="24"/>
                  <w:lang w:val="es-GT"/>
                </w:rPr>
                <w:t>Nombre del Proyecto</w:t>
              </w:r>
              <w:r w:rsidR="00C760CE" w:rsidRPr="00B93947">
                <w:rPr>
                  <w:rFonts w:ascii="Verdana" w:eastAsiaTheme="majorEastAsia" w:hAnsi="Verdana" w:cstheme="majorBidi"/>
                  <w:color w:val="4F81BD" w:themeColor="accent1"/>
                  <w:sz w:val="24"/>
                  <w:szCs w:val="24"/>
                  <w:lang w:val="es-GT"/>
                </w:rPr>
                <w:t xml:space="preserve"> - DERCAS</w:t>
              </w:r>
            </w:p>
          </w:tc>
        </w:sdtContent>
      </w:sdt>
    </w:tr>
  </w:tbl>
  <w:p w14:paraId="5CB4A912" w14:textId="77777777" w:rsidR="00F14547" w:rsidRPr="00B93947" w:rsidRDefault="00F14547">
    <w:pPr>
      <w:pStyle w:val="Encabezado"/>
      <w:rPr>
        <w:rFonts w:ascii="Verdana" w:hAnsi="Verdana"/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211B0"/>
    <w:multiLevelType w:val="multilevel"/>
    <w:tmpl w:val="D4BCD0F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."/>
      <w:lvlJc w:val="left"/>
      <w:pPr>
        <w:tabs>
          <w:tab w:val="num" w:pos="1301"/>
        </w:tabs>
        <w:ind w:left="1301" w:hanging="851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18E43B6"/>
    <w:multiLevelType w:val="hybridMultilevel"/>
    <w:tmpl w:val="B2B20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67E2F"/>
    <w:multiLevelType w:val="hybridMultilevel"/>
    <w:tmpl w:val="6E925680"/>
    <w:lvl w:ilvl="0" w:tplc="FE443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E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12E50"/>
    <w:multiLevelType w:val="multilevel"/>
    <w:tmpl w:val="D31C5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9D95DFD"/>
    <w:multiLevelType w:val="hybridMultilevel"/>
    <w:tmpl w:val="ECFC29EA"/>
    <w:lvl w:ilvl="0" w:tplc="D1566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B239E"/>
    <w:multiLevelType w:val="hybridMultilevel"/>
    <w:tmpl w:val="1CFC4B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13729"/>
    <w:multiLevelType w:val="hybridMultilevel"/>
    <w:tmpl w:val="BD26E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C41BE"/>
    <w:multiLevelType w:val="hybridMultilevel"/>
    <w:tmpl w:val="CBF8842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206E7"/>
    <w:multiLevelType w:val="hybridMultilevel"/>
    <w:tmpl w:val="0B6C7EBC"/>
    <w:lvl w:ilvl="0" w:tplc="1EB458C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25212"/>
    <w:multiLevelType w:val="hybridMultilevel"/>
    <w:tmpl w:val="81460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93B03"/>
    <w:multiLevelType w:val="hybridMultilevel"/>
    <w:tmpl w:val="B7A240D0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080" w:hanging="360"/>
      </w:pPr>
    </w:lvl>
    <w:lvl w:ilvl="2" w:tplc="100A001B">
      <w:start w:val="1"/>
      <w:numFmt w:val="lowerRoman"/>
      <w:lvlText w:val="%3."/>
      <w:lvlJc w:val="right"/>
      <w:pPr>
        <w:ind w:left="1800" w:hanging="180"/>
      </w:pPr>
    </w:lvl>
    <w:lvl w:ilvl="3" w:tplc="100A000F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3B73FF"/>
    <w:multiLevelType w:val="hybridMultilevel"/>
    <w:tmpl w:val="7D50D446"/>
    <w:lvl w:ilvl="0" w:tplc="095C6E9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CE20EC"/>
    <w:multiLevelType w:val="hybridMultilevel"/>
    <w:tmpl w:val="7A520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97194"/>
    <w:multiLevelType w:val="hybridMultilevel"/>
    <w:tmpl w:val="017C6C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D48BA"/>
    <w:multiLevelType w:val="hybridMultilevel"/>
    <w:tmpl w:val="A3EC0614"/>
    <w:lvl w:ilvl="0" w:tplc="1EB458C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66B96"/>
    <w:multiLevelType w:val="hybridMultilevel"/>
    <w:tmpl w:val="2D6A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D2E49"/>
    <w:multiLevelType w:val="hybridMultilevel"/>
    <w:tmpl w:val="DC4844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C0BEB"/>
    <w:multiLevelType w:val="hybridMultilevel"/>
    <w:tmpl w:val="B4B65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56314"/>
    <w:multiLevelType w:val="hybridMultilevel"/>
    <w:tmpl w:val="911E8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C662F"/>
    <w:multiLevelType w:val="hybridMultilevel"/>
    <w:tmpl w:val="BCF6A5BA"/>
    <w:lvl w:ilvl="0" w:tplc="D1566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5F2587"/>
    <w:multiLevelType w:val="hybridMultilevel"/>
    <w:tmpl w:val="AD481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02050A"/>
    <w:multiLevelType w:val="hybridMultilevel"/>
    <w:tmpl w:val="C88E8786"/>
    <w:lvl w:ilvl="0" w:tplc="1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030E16"/>
    <w:multiLevelType w:val="hybridMultilevel"/>
    <w:tmpl w:val="303CCD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1434B3"/>
    <w:multiLevelType w:val="hybridMultilevel"/>
    <w:tmpl w:val="E81AD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925F62"/>
    <w:multiLevelType w:val="hybridMultilevel"/>
    <w:tmpl w:val="DC1E0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346033"/>
    <w:multiLevelType w:val="hybridMultilevel"/>
    <w:tmpl w:val="9C46CE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170AF8"/>
    <w:multiLevelType w:val="hybridMultilevel"/>
    <w:tmpl w:val="07581B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0460B4"/>
    <w:multiLevelType w:val="hybridMultilevel"/>
    <w:tmpl w:val="368E6C48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A001B">
      <w:start w:val="1"/>
      <w:numFmt w:val="lowerRoman"/>
      <w:lvlText w:val="%3."/>
      <w:lvlJc w:val="right"/>
      <w:pPr>
        <w:ind w:left="1800" w:hanging="180"/>
      </w:pPr>
    </w:lvl>
    <w:lvl w:ilvl="3" w:tplc="100A000F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CF052E"/>
    <w:multiLevelType w:val="hybridMultilevel"/>
    <w:tmpl w:val="4AF4FA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0274C9"/>
    <w:multiLevelType w:val="hybridMultilevel"/>
    <w:tmpl w:val="8DE61990"/>
    <w:lvl w:ilvl="0" w:tplc="977A90A4">
      <w:start w:val="7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8F1788"/>
    <w:multiLevelType w:val="hybridMultilevel"/>
    <w:tmpl w:val="E4A40A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AC85B9F"/>
    <w:multiLevelType w:val="hybridMultilevel"/>
    <w:tmpl w:val="691CDC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BFE4269"/>
    <w:multiLevelType w:val="hybridMultilevel"/>
    <w:tmpl w:val="E75E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816394"/>
    <w:multiLevelType w:val="hybridMultilevel"/>
    <w:tmpl w:val="DE68DF02"/>
    <w:lvl w:ilvl="0" w:tplc="977A90A4">
      <w:start w:val="7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B50633"/>
    <w:multiLevelType w:val="hybridMultilevel"/>
    <w:tmpl w:val="E6C23E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D37818"/>
    <w:multiLevelType w:val="hybridMultilevel"/>
    <w:tmpl w:val="FDA89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37F7"/>
    <w:multiLevelType w:val="hybridMultilevel"/>
    <w:tmpl w:val="614AB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FB781E"/>
    <w:multiLevelType w:val="hybridMultilevel"/>
    <w:tmpl w:val="BB8A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273798"/>
    <w:multiLevelType w:val="hybridMultilevel"/>
    <w:tmpl w:val="880840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C4F79"/>
    <w:multiLevelType w:val="hybridMultilevel"/>
    <w:tmpl w:val="1242B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1"/>
  </w:num>
  <w:num w:numId="3">
    <w:abstractNumId w:val="0"/>
  </w:num>
  <w:num w:numId="4">
    <w:abstractNumId w:val="11"/>
  </w:num>
  <w:num w:numId="5">
    <w:abstractNumId w:val="20"/>
  </w:num>
  <w:num w:numId="6">
    <w:abstractNumId w:val="37"/>
  </w:num>
  <w:num w:numId="7">
    <w:abstractNumId w:val="15"/>
  </w:num>
  <w:num w:numId="8">
    <w:abstractNumId w:val="3"/>
  </w:num>
  <w:num w:numId="9">
    <w:abstractNumId w:val="2"/>
  </w:num>
  <w:num w:numId="10">
    <w:abstractNumId w:val="14"/>
  </w:num>
  <w:num w:numId="11">
    <w:abstractNumId w:val="8"/>
  </w:num>
  <w:num w:numId="12">
    <w:abstractNumId w:val="18"/>
  </w:num>
  <w:num w:numId="13">
    <w:abstractNumId w:val="26"/>
  </w:num>
  <w:num w:numId="14">
    <w:abstractNumId w:val="39"/>
  </w:num>
  <w:num w:numId="15">
    <w:abstractNumId w:val="24"/>
  </w:num>
  <w:num w:numId="16">
    <w:abstractNumId w:val="5"/>
  </w:num>
  <w:num w:numId="17">
    <w:abstractNumId w:val="1"/>
  </w:num>
  <w:num w:numId="18">
    <w:abstractNumId w:val="16"/>
  </w:num>
  <w:num w:numId="19">
    <w:abstractNumId w:val="34"/>
  </w:num>
  <w:num w:numId="20">
    <w:abstractNumId w:val="35"/>
  </w:num>
  <w:num w:numId="21">
    <w:abstractNumId w:val="28"/>
  </w:num>
  <w:num w:numId="22">
    <w:abstractNumId w:val="36"/>
  </w:num>
  <w:num w:numId="23">
    <w:abstractNumId w:val="12"/>
  </w:num>
  <w:num w:numId="24">
    <w:abstractNumId w:val="13"/>
  </w:num>
  <w:num w:numId="25">
    <w:abstractNumId w:val="29"/>
  </w:num>
  <w:num w:numId="26">
    <w:abstractNumId w:val="33"/>
  </w:num>
  <w:num w:numId="27">
    <w:abstractNumId w:val="9"/>
  </w:num>
  <w:num w:numId="28">
    <w:abstractNumId w:val="23"/>
  </w:num>
  <w:num w:numId="29">
    <w:abstractNumId w:val="30"/>
  </w:num>
  <w:num w:numId="30">
    <w:abstractNumId w:val="6"/>
  </w:num>
  <w:num w:numId="31">
    <w:abstractNumId w:val="22"/>
  </w:num>
  <w:num w:numId="32">
    <w:abstractNumId w:val="38"/>
  </w:num>
  <w:num w:numId="33">
    <w:abstractNumId w:val="32"/>
  </w:num>
  <w:num w:numId="34">
    <w:abstractNumId w:val="17"/>
  </w:num>
  <w:num w:numId="35">
    <w:abstractNumId w:val="7"/>
  </w:num>
  <w:num w:numId="36">
    <w:abstractNumId w:val="10"/>
  </w:num>
  <w:num w:numId="37">
    <w:abstractNumId w:val="27"/>
  </w:num>
  <w:num w:numId="38">
    <w:abstractNumId w:val="21"/>
  </w:num>
  <w:num w:numId="39">
    <w:abstractNumId w:val="19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F0"/>
    <w:rsid w:val="00012584"/>
    <w:rsid w:val="000638C0"/>
    <w:rsid w:val="00073F5B"/>
    <w:rsid w:val="000B098F"/>
    <w:rsid w:val="000B4910"/>
    <w:rsid w:val="00175344"/>
    <w:rsid w:val="00187A29"/>
    <w:rsid w:val="00192D2F"/>
    <w:rsid w:val="00193FEA"/>
    <w:rsid w:val="001A4A26"/>
    <w:rsid w:val="001C35E3"/>
    <w:rsid w:val="001C5E5E"/>
    <w:rsid w:val="001E0AF9"/>
    <w:rsid w:val="00216F9C"/>
    <w:rsid w:val="00233CD2"/>
    <w:rsid w:val="00271C0D"/>
    <w:rsid w:val="002875F5"/>
    <w:rsid w:val="002A1EBA"/>
    <w:rsid w:val="002A240E"/>
    <w:rsid w:val="002B1236"/>
    <w:rsid w:val="002C07ED"/>
    <w:rsid w:val="002D2F22"/>
    <w:rsid w:val="003119E4"/>
    <w:rsid w:val="00316A5B"/>
    <w:rsid w:val="00322D3C"/>
    <w:rsid w:val="00337DE4"/>
    <w:rsid w:val="00342899"/>
    <w:rsid w:val="00346834"/>
    <w:rsid w:val="00406746"/>
    <w:rsid w:val="00414C18"/>
    <w:rsid w:val="004223AB"/>
    <w:rsid w:val="0042687F"/>
    <w:rsid w:val="00445B20"/>
    <w:rsid w:val="004509E1"/>
    <w:rsid w:val="004C44C9"/>
    <w:rsid w:val="004F0CF1"/>
    <w:rsid w:val="00501525"/>
    <w:rsid w:val="00513E03"/>
    <w:rsid w:val="00526A3D"/>
    <w:rsid w:val="00562719"/>
    <w:rsid w:val="0057417A"/>
    <w:rsid w:val="00582257"/>
    <w:rsid w:val="005A4E56"/>
    <w:rsid w:val="005C3700"/>
    <w:rsid w:val="005C4A12"/>
    <w:rsid w:val="005D2A7F"/>
    <w:rsid w:val="00602F29"/>
    <w:rsid w:val="006242F0"/>
    <w:rsid w:val="0063703A"/>
    <w:rsid w:val="00637C28"/>
    <w:rsid w:val="006656E0"/>
    <w:rsid w:val="006E4CAD"/>
    <w:rsid w:val="006F441F"/>
    <w:rsid w:val="007142C4"/>
    <w:rsid w:val="007938A1"/>
    <w:rsid w:val="007B075F"/>
    <w:rsid w:val="007D4DAF"/>
    <w:rsid w:val="007D7035"/>
    <w:rsid w:val="007F684C"/>
    <w:rsid w:val="008301E5"/>
    <w:rsid w:val="00891818"/>
    <w:rsid w:val="008A541B"/>
    <w:rsid w:val="008B0925"/>
    <w:rsid w:val="008D060F"/>
    <w:rsid w:val="008F3D64"/>
    <w:rsid w:val="008F5136"/>
    <w:rsid w:val="008F6959"/>
    <w:rsid w:val="00901429"/>
    <w:rsid w:val="00920794"/>
    <w:rsid w:val="00972D5D"/>
    <w:rsid w:val="00976B78"/>
    <w:rsid w:val="009828F4"/>
    <w:rsid w:val="00986AD1"/>
    <w:rsid w:val="00991663"/>
    <w:rsid w:val="009C2085"/>
    <w:rsid w:val="009C75DC"/>
    <w:rsid w:val="00A41485"/>
    <w:rsid w:val="00A51449"/>
    <w:rsid w:val="00A57731"/>
    <w:rsid w:val="00A6590F"/>
    <w:rsid w:val="00A71AD5"/>
    <w:rsid w:val="00AB5E3F"/>
    <w:rsid w:val="00AC3F1F"/>
    <w:rsid w:val="00AD0D68"/>
    <w:rsid w:val="00B16533"/>
    <w:rsid w:val="00B17ACF"/>
    <w:rsid w:val="00B67C53"/>
    <w:rsid w:val="00B8177E"/>
    <w:rsid w:val="00B916A0"/>
    <w:rsid w:val="00B93947"/>
    <w:rsid w:val="00BA6148"/>
    <w:rsid w:val="00BB0B26"/>
    <w:rsid w:val="00BC499A"/>
    <w:rsid w:val="00BD5298"/>
    <w:rsid w:val="00C1785D"/>
    <w:rsid w:val="00C310B4"/>
    <w:rsid w:val="00C34B47"/>
    <w:rsid w:val="00C3625E"/>
    <w:rsid w:val="00C6248D"/>
    <w:rsid w:val="00C760CE"/>
    <w:rsid w:val="00C8756C"/>
    <w:rsid w:val="00CC00B2"/>
    <w:rsid w:val="00CD5D23"/>
    <w:rsid w:val="00CF4FD4"/>
    <w:rsid w:val="00D27EAE"/>
    <w:rsid w:val="00D32198"/>
    <w:rsid w:val="00D53199"/>
    <w:rsid w:val="00D53540"/>
    <w:rsid w:val="00D8218C"/>
    <w:rsid w:val="00DA0A95"/>
    <w:rsid w:val="00DA26CE"/>
    <w:rsid w:val="00DA377D"/>
    <w:rsid w:val="00DE3076"/>
    <w:rsid w:val="00E1335E"/>
    <w:rsid w:val="00E14B1E"/>
    <w:rsid w:val="00E1520F"/>
    <w:rsid w:val="00E225FF"/>
    <w:rsid w:val="00E2429E"/>
    <w:rsid w:val="00E40E2D"/>
    <w:rsid w:val="00E52A5C"/>
    <w:rsid w:val="00E60650"/>
    <w:rsid w:val="00E67890"/>
    <w:rsid w:val="00E83E60"/>
    <w:rsid w:val="00ED4C5B"/>
    <w:rsid w:val="00EE6023"/>
    <w:rsid w:val="00F129FF"/>
    <w:rsid w:val="00F14547"/>
    <w:rsid w:val="00F214B7"/>
    <w:rsid w:val="00F23F39"/>
    <w:rsid w:val="00F27DA2"/>
    <w:rsid w:val="00F3588D"/>
    <w:rsid w:val="00F703B8"/>
    <w:rsid w:val="00F77D8E"/>
    <w:rsid w:val="00FA607D"/>
    <w:rsid w:val="00FE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95A6CC"/>
  <w15:docId w15:val="{77D8BA1E-FFAD-4994-AF7C-6DB05F24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236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B123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123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123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123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123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123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123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123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123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2B1236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B1236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1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236"/>
    <w:rPr>
      <w:rFonts w:ascii="Tahoma" w:hAnsi="Tahoma" w:cs="Tahoma"/>
      <w:sz w:val="16"/>
      <w:szCs w:val="16"/>
    </w:rPr>
  </w:style>
  <w:style w:type="table" w:customStyle="1" w:styleId="Listaclara-nfasis11">
    <w:name w:val="Lista clara - Énfasis 11"/>
    <w:basedOn w:val="Tablanormal"/>
    <w:uiPriority w:val="61"/>
    <w:rsid w:val="002B123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B123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2B1236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2B1236"/>
    <w:rPr>
      <w:caps/>
      <w:color w:val="243F60" w:themeColor="accent1" w:themeShade="7F"/>
      <w:spacing w:val="15"/>
    </w:rPr>
  </w:style>
  <w:style w:type="paragraph" w:styleId="Textoindependiente">
    <w:name w:val="Body Text"/>
    <w:basedOn w:val="Normal"/>
    <w:link w:val="TextoindependienteCar"/>
    <w:rsid w:val="002B1236"/>
    <w:pPr>
      <w:widowControl w:val="0"/>
      <w:spacing w:after="120" w:line="240" w:lineRule="auto"/>
      <w:jc w:val="both"/>
    </w:pPr>
    <w:rPr>
      <w:rFonts w:ascii="Verdana" w:eastAsia="Times New Roman" w:hAnsi="Verdana" w:cs="Times New Roman"/>
      <w:color w:val="000000"/>
      <w:lang w:val="en-GB" w:eastAsia="sv-SE"/>
    </w:rPr>
  </w:style>
  <w:style w:type="character" w:customStyle="1" w:styleId="TextoindependienteCar">
    <w:name w:val="Texto independiente Car"/>
    <w:basedOn w:val="Fuentedeprrafopredeter"/>
    <w:link w:val="Textoindependiente"/>
    <w:rsid w:val="002B1236"/>
    <w:rPr>
      <w:rFonts w:ascii="Verdana" w:eastAsia="Times New Roman" w:hAnsi="Verdana" w:cs="Times New Roman"/>
      <w:color w:val="000000"/>
      <w:sz w:val="20"/>
      <w:szCs w:val="20"/>
      <w:lang w:val="en-GB" w:eastAsia="sv-SE"/>
    </w:rPr>
  </w:style>
  <w:style w:type="table" w:styleId="Tablaconcuadrcula">
    <w:name w:val="Table Grid"/>
    <w:basedOn w:val="Tablanormal"/>
    <w:rsid w:val="002B12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2B123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B1236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1236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1236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1236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1236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123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1236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B1236"/>
    <w:rPr>
      <w:b/>
      <w:bCs/>
      <w:color w:val="365F91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123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B1236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2B1236"/>
    <w:rPr>
      <w:b/>
      <w:bCs/>
    </w:rPr>
  </w:style>
  <w:style w:type="character" w:styleId="nfasis">
    <w:name w:val="Emphasis"/>
    <w:uiPriority w:val="20"/>
    <w:qFormat/>
    <w:rsid w:val="002B1236"/>
    <w:rPr>
      <w:caps/>
      <w:color w:val="243F60" w:themeColor="accent1" w:themeShade="7F"/>
      <w:spacing w:val="5"/>
    </w:rPr>
  </w:style>
  <w:style w:type="paragraph" w:styleId="Prrafodelista">
    <w:name w:val="List Paragraph"/>
    <w:basedOn w:val="Normal"/>
    <w:uiPriority w:val="34"/>
    <w:qFormat/>
    <w:rsid w:val="002B123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B123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2B1236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123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1236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2B1236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2B1236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2B1236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2B1236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2B1236"/>
    <w:rPr>
      <w:b/>
      <w:bCs/>
      <w:i/>
      <w:iCs/>
      <w:spacing w:val="9"/>
    </w:rPr>
  </w:style>
  <w:style w:type="paragraph" w:styleId="TtuloTDC">
    <w:name w:val="TOC Heading"/>
    <w:basedOn w:val="Ttulo1"/>
    <w:next w:val="Normal"/>
    <w:uiPriority w:val="39"/>
    <w:unhideWhenUsed/>
    <w:qFormat/>
    <w:rsid w:val="002B1236"/>
    <w:pPr>
      <w:outlineLvl w:val="9"/>
    </w:pPr>
  </w:style>
  <w:style w:type="paragraph" w:customStyle="1" w:styleId="TemplateText">
    <w:name w:val="Template Text"/>
    <w:basedOn w:val="Textoindependiente"/>
    <w:rsid w:val="002B1236"/>
    <w:pPr>
      <w:spacing w:before="0"/>
    </w:pPr>
    <w:rPr>
      <w:i/>
      <w:vanish/>
      <w:color w:val="FF0000"/>
      <w:lang w:bidi="ar-SA"/>
    </w:rPr>
  </w:style>
  <w:style w:type="paragraph" w:customStyle="1" w:styleId="StyleHeading1WhiteAfter6pt">
    <w:name w:val="Style Heading 1 + White After:  6 pt"/>
    <w:basedOn w:val="Ttulo1"/>
    <w:rsid w:val="002B123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333399"/>
      <w:tabs>
        <w:tab w:val="num" w:pos="720"/>
      </w:tabs>
      <w:spacing w:before="60" w:after="120" w:line="280" w:lineRule="atLeast"/>
      <w:ind w:left="720" w:hanging="720"/>
    </w:pPr>
    <w:rPr>
      <w:rFonts w:ascii="Arial" w:eastAsia="Times New Roman" w:hAnsi="Arial" w:cs="Times New Roman"/>
      <w:bCs w:val="0"/>
      <w:caps w:val="0"/>
      <w:color w:val="FFFFFF"/>
      <w:spacing w:val="0"/>
      <w:kern w:val="28"/>
      <w:sz w:val="32"/>
      <w:szCs w:val="20"/>
      <w:lang w:val="en-GB" w:eastAsia="sv-SE" w:bidi="ar-SA"/>
    </w:rPr>
  </w:style>
  <w:style w:type="paragraph" w:styleId="Encabezado">
    <w:name w:val="header"/>
    <w:basedOn w:val="Normal"/>
    <w:link w:val="EncabezadoCar"/>
    <w:uiPriority w:val="99"/>
    <w:unhideWhenUsed/>
    <w:rsid w:val="00E6789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7890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E6789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7890"/>
    <w:rPr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501525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501525"/>
    <w:pPr>
      <w:spacing w:before="120" w:after="0"/>
      <w:ind w:left="20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501525"/>
    <w:pPr>
      <w:spacing w:before="0" w:after="0"/>
      <w:ind w:left="400"/>
    </w:pPr>
  </w:style>
  <w:style w:type="character" w:styleId="Hipervnculo">
    <w:name w:val="Hyperlink"/>
    <w:basedOn w:val="Fuentedeprrafopredeter"/>
    <w:uiPriority w:val="99"/>
    <w:unhideWhenUsed/>
    <w:rsid w:val="00501525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B5E3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5E3F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5E3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5E3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5E3F"/>
    <w:rPr>
      <w:b/>
      <w:bCs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13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s-GT" w:eastAsia="es-GT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13E03"/>
    <w:rPr>
      <w:rFonts w:ascii="Courier New" w:eastAsia="Times New Roman" w:hAnsi="Courier New" w:cs="Courier New"/>
      <w:sz w:val="20"/>
      <w:szCs w:val="20"/>
      <w:lang w:val="es-GT" w:eastAsia="es-GT" w:bidi="ar-SA"/>
    </w:rPr>
  </w:style>
  <w:style w:type="table" w:styleId="Tablaconcuadrcula4-nfasis1">
    <w:name w:val="Grid Table 4 Accent 1"/>
    <w:basedOn w:val="Tablanormal"/>
    <w:uiPriority w:val="49"/>
    <w:rsid w:val="00E133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F214B7"/>
    <w:pPr>
      <w:spacing w:before="0" w:after="0"/>
      <w:ind w:left="600"/>
    </w:pPr>
  </w:style>
  <w:style w:type="paragraph" w:styleId="TDC5">
    <w:name w:val="toc 5"/>
    <w:basedOn w:val="Normal"/>
    <w:next w:val="Normal"/>
    <w:autoRedefine/>
    <w:uiPriority w:val="39"/>
    <w:unhideWhenUsed/>
    <w:rsid w:val="00F214B7"/>
    <w:pPr>
      <w:spacing w:before="0" w:after="0"/>
      <w:ind w:left="800"/>
    </w:pPr>
  </w:style>
  <w:style w:type="paragraph" w:styleId="TDC6">
    <w:name w:val="toc 6"/>
    <w:basedOn w:val="Normal"/>
    <w:next w:val="Normal"/>
    <w:autoRedefine/>
    <w:uiPriority w:val="39"/>
    <w:unhideWhenUsed/>
    <w:rsid w:val="00F214B7"/>
    <w:pPr>
      <w:spacing w:before="0" w:after="0"/>
      <w:ind w:left="1000"/>
    </w:pPr>
  </w:style>
  <w:style w:type="paragraph" w:styleId="TDC7">
    <w:name w:val="toc 7"/>
    <w:basedOn w:val="Normal"/>
    <w:next w:val="Normal"/>
    <w:autoRedefine/>
    <w:uiPriority w:val="39"/>
    <w:unhideWhenUsed/>
    <w:rsid w:val="00F214B7"/>
    <w:pPr>
      <w:spacing w:before="0" w:after="0"/>
      <w:ind w:left="1200"/>
    </w:pPr>
  </w:style>
  <w:style w:type="paragraph" w:styleId="TDC8">
    <w:name w:val="toc 8"/>
    <w:basedOn w:val="Normal"/>
    <w:next w:val="Normal"/>
    <w:autoRedefine/>
    <w:uiPriority w:val="39"/>
    <w:unhideWhenUsed/>
    <w:rsid w:val="00F214B7"/>
    <w:pPr>
      <w:spacing w:before="0" w:after="0"/>
      <w:ind w:left="1400"/>
    </w:pPr>
  </w:style>
  <w:style w:type="paragraph" w:styleId="TDC9">
    <w:name w:val="toc 9"/>
    <w:basedOn w:val="Normal"/>
    <w:next w:val="Normal"/>
    <w:autoRedefine/>
    <w:uiPriority w:val="39"/>
    <w:unhideWhenUsed/>
    <w:rsid w:val="00F214B7"/>
    <w:pPr>
      <w:spacing w:before="0" w:after="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ntreras\Downloads\Template-Blueprint-Level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398F366DDC2440AE4F6DB8EEC9E963" ma:contentTypeVersion="11" ma:contentTypeDescription="Crear nuevo documento." ma:contentTypeScope="" ma:versionID="7dde781be749a35bade6d340fdf55de9">
  <xsd:schema xmlns:xsd="http://www.w3.org/2001/XMLSchema" xmlns:xs="http://www.w3.org/2001/XMLSchema" xmlns:p="http://schemas.microsoft.com/office/2006/metadata/properties" xmlns:ns2="ef6e3d9a-2c8a-4392-88cd-e057aeea9ea4" xmlns:ns3="2f9a3b49-d488-4cc8-83ca-afe674ecfe90" targetNamespace="http://schemas.microsoft.com/office/2006/metadata/properties" ma:root="true" ma:fieldsID="9981dd8c52b0d94298354c9b80353b21" ns2:_="" ns3:_="">
    <xsd:import namespace="ef6e3d9a-2c8a-4392-88cd-e057aeea9ea4"/>
    <xsd:import namespace="2f9a3b49-d488-4cc8-83ca-afe674ecfe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e3d9a-2c8a-4392-88cd-e057aeea9e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a3b49-d488-4cc8-83ca-afe674ecfe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6067F-CA1A-4722-8DB7-EFBD27CAF7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e3d9a-2c8a-4392-88cd-e057aeea9ea4"/>
    <ds:schemaRef ds:uri="2f9a3b49-d488-4cc8-83ca-afe674ecfe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888509-F591-43A3-A12F-99A80B2D00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A0F953-D10C-46DC-99C3-A3FDA1F6F6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6C4E345-ECD4-4388-8CDF-0B4DB9435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Template-Blueprint-Level1</Template>
  <TotalTime>0</TotalTime>
  <Pages>12</Pages>
  <Words>987</Words>
  <Characters>5431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Nombre del Proyecto - DERCAS</vt:lpstr>
      <vt:lpstr>Product Name</vt:lpstr>
    </vt:vector>
  </TitlesOfParts>
  <Company>Tigo Guatemala</Company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Proyecto - DERCAS</dc:title>
  <dc:subject>Tipo de Proyecto</dc:subject>
  <dc:creator>Jaime Alberto Contreras</dc:creator>
  <cp:lastModifiedBy>Kenneth Eduardo Zea</cp:lastModifiedBy>
  <cp:revision>5</cp:revision>
  <dcterms:created xsi:type="dcterms:W3CDTF">2019-07-12T00:12:00Z</dcterms:created>
  <dcterms:modified xsi:type="dcterms:W3CDTF">2021-02-17T00:21:00Z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0x010100A0398F366DDC2440AE4F6DB8EEC9E963</vt:lpwstr>
  </property>
</Properties>
</file>